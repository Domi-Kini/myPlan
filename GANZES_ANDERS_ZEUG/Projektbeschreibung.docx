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393" w:rsidRPr="005B6A86" w:rsidRDefault="00E53982" w:rsidP="00906393">
      <w:pPr>
        <w:pStyle w:val="Untertitel"/>
      </w:pPr>
      <w:sdt>
        <w:sdtPr>
          <w:alias w:val="Version:"/>
          <w:tag w:val="Version:"/>
          <w:id w:val="-388120297"/>
          <w:placeholder>
            <w:docPart w:val="09EE10F59DB74033BF110D5DA0659DF2"/>
          </w:placeholder>
          <w:temporary/>
          <w:showingPlcHdr/>
          <w15:appearance w15:val="hidden"/>
        </w:sdtPr>
        <w:sdtEndPr/>
        <w:sdtContent>
          <w:r w:rsidR="00906393" w:rsidRPr="005B6A86">
            <w:rPr>
              <w:lang w:bidi="de-DE"/>
            </w:rPr>
            <w:t>Version</w:t>
          </w:r>
        </w:sdtContent>
      </w:sdt>
      <w:r w:rsidR="00906393" w:rsidRPr="005B6A86">
        <w:rPr>
          <w:lang w:bidi="de-DE"/>
        </w:rPr>
        <w:t xml:space="preserve"> </w:t>
      </w:r>
      <w:sdt>
        <w:sdtPr>
          <w:alias w:val="Versionsnummer eingeben:"/>
          <w:tag w:val="Versionsnummer eingeben:"/>
          <w:id w:val="-1326501270"/>
          <w:placeholder>
            <w:docPart w:val="90C3F6E2A08043D28FC6808F305A3AE2"/>
          </w:placeholder>
          <w:temporary/>
          <w:showingPlcHdr/>
          <w15:appearance w15:val="hidden"/>
        </w:sdtPr>
        <w:sdtEndPr/>
        <w:sdtContent>
          <w:r w:rsidR="00906393" w:rsidRPr="005B6A86">
            <w:rPr>
              <w:lang w:bidi="de-DE"/>
            </w:rPr>
            <w:t>0.0</w:t>
          </w:r>
        </w:sdtContent>
      </w:sdt>
    </w:p>
    <w:sdt>
      <w:sdtPr>
        <w:alias w:val="Datum eingeben:"/>
        <w:tag w:val="Datum eingeben:"/>
        <w:id w:val="-2072651219"/>
        <w:placeholder>
          <w:docPart w:val="E14CDE9A214B4CCA8DFCE81E68469A44"/>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06393" w:rsidRPr="005B6A86" w:rsidRDefault="002C7851" w:rsidP="00906393">
          <w:pPr>
            <w:pStyle w:val="Untertitel"/>
          </w:pPr>
          <w:r>
            <w:t>27.04.2018</w:t>
          </w:r>
        </w:p>
      </w:sdtContent>
    </w:sdt>
    <w:p w:rsidR="00906393" w:rsidRPr="005B6A86" w:rsidRDefault="00192134" w:rsidP="00906393">
      <w:pPr>
        <w:pStyle w:val="Logo"/>
      </w:pPr>
      <w:r>
        <w:rPr>
          <w:noProof/>
          <w:lang w:eastAsia="de-DE"/>
        </w:rPr>
        <w:drawing>
          <wp:inline distT="0" distB="0" distL="0" distR="0">
            <wp:extent cx="2847975" cy="971309"/>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5583" cy="980725"/>
                    </a:xfrm>
                    <a:prstGeom prst="rect">
                      <a:avLst/>
                    </a:prstGeom>
                    <a:noFill/>
                    <a:ln>
                      <a:noFill/>
                    </a:ln>
                  </pic:spPr>
                </pic:pic>
              </a:graphicData>
            </a:graphic>
          </wp:inline>
        </w:drawing>
      </w:r>
    </w:p>
    <w:sdt>
      <w:sdtPr>
        <w:rPr>
          <w:color w:val="008AFF"/>
        </w:rPr>
        <w:alias w:val="Titel eingeben:"/>
        <w:tag w:val="Titel eingeben:"/>
        <w:id w:val="1212537942"/>
        <w:placeholder>
          <w:docPart w:val="3D4FACA3327C4957A82B81A468838BF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5B6A86" w:rsidRDefault="00192134" w:rsidP="00906393">
          <w:pPr>
            <w:pStyle w:val="Titel"/>
          </w:pPr>
          <w:r w:rsidRPr="00192134">
            <w:rPr>
              <w:color w:val="008AFF"/>
            </w:rPr>
            <w:t>Projektbeschreibung</w:t>
          </w:r>
        </w:p>
      </w:sdtContent>
    </w:sdt>
    <w:sdt>
      <w:sdtPr>
        <w:alias w:val="Untertitel eingeben:"/>
        <w:tag w:val="Untertitel eingeben:"/>
        <w:id w:val="-450009744"/>
        <w:placeholder>
          <w:docPart w:val="DCB5AAC2159F4A69A2D78B00C3FBFE0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06393" w:rsidRPr="005B6A86" w:rsidRDefault="00192134" w:rsidP="00906393">
          <w:pPr>
            <w:pStyle w:val="Untertitel"/>
          </w:pPr>
          <w:r>
            <w:t>MYpLAN – fITNESS aPP</w:t>
          </w:r>
        </w:p>
      </w:sdtContent>
    </w:sdt>
    <w:p w:rsidR="00906393" w:rsidRPr="005B6A86" w:rsidRDefault="00E53982" w:rsidP="00906393">
      <w:pPr>
        <w:pStyle w:val="Kontaktinfos"/>
      </w:pPr>
      <w:sdt>
        <w:sdtPr>
          <w:alias w:val="Vorgestellt von:"/>
          <w:tag w:val="Vorgestellt von:"/>
          <w:id w:val="345457498"/>
          <w:placeholder>
            <w:docPart w:val="EC1633D7DA2A4D8FAF35EE4AC1CF4B83"/>
          </w:placeholder>
          <w:temporary/>
          <w:showingPlcHdr/>
          <w15:appearance w15:val="hidden"/>
        </w:sdtPr>
        <w:sdtEndPr/>
        <w:sdtContent>
          <w:r w:rsidR="00906393" w:rsidRPr="005B6A86">
            <w:rPr>
              <w:lang w:bidi="de-DE"/>
            </w:rPr>
            <w:t>Vorgestellt von</w:t>
          </w:r>
        </w:sdtContent>
      </w:sdt>
      <w:r w:rsidR="00192134">
        <w:rPr>
          <w:lang w:bidi="de-DE"/>
        </w:rPr>
        <w:t>: dOMINIK KIENLEIN</w:t>
      </w:r>
    </w:p>
    <w:p w:rsidR="00906393" w:rsidRPr="005B6A86" w:rsidRDefault="00E53982" w:rsidP="00906393">
      <w:pPr>
        <w:pStyle w:val="Kontaktinfos"/>
      </w:pPr>
      <w:sdt>
        <w:sdtPr>
          <w:alias w:val="Firmennamen eingeben:"/>
          <w:tag w:val="Firmennamen eingeben:"/>
          <w:id w:val="733736139"/>
          <w:placeholder>
            <w:docPart w:val="356F4C5215EC481FA14B2B26FD807C5C"/>
          </w:placeholder>
          <w:dataBinding w:prefixMappings="xmlns:ns0='http://schemas.openxmlformats.org/officeDocument/2006/extended-properties' " w:xpath="/ns0:Properties[1]/ns0:Company[1]" w:storeItemID="{6668398D-A668-4E3E-A5EB-62B293D839F1}"/>
          <w15:appearance w15:val="hidden"/>
          <w:text w:multiLine="1"/>
        </w:sdtPr>
        <w:sdtEndPr/>
        <w:sdtContent>
          <w:r w:rsidR="00192134">
            <w:t>Matrikelnummer: 3098749</w:t>
          </w:r>
        </w:sdtContent>
      </w:sdt>
    </w:p>
    <w:p w:rsidR="00906393" w:rsidRPr="005B6A86" w:rsidRDefault="00906393" w:rsidP="00580070">
      <w:pPr>
        <w:pStyle w:val="Kontaktinfos"/>
        <w:jc w:val="left"/>
      </w:pPr>
    </w:p>
    <w:sdt>
      <w:sdtPr>
        <w:alias w:val="Titel:"/>
        <w:tag w:val="Titel:"/>
        <w:id w:val="135919152"/>
        <w:placeholder>
          <w:docPart w:val="A6973DCCC24D456FB0BC9130F59E06D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5B6A86" w:rsidRDefault="00192134" w:rsidP="00906393">
          <w:pPr>
            <w:pStyle w:val="berschrift1"/>
          </w:pPr>
          <w:r>
            <w:t>Projektbeschreibung</w:t>
          </w:r>
        </w:p>
      </w:sdtContent>
    </w:sdt>
    <w:p w:rsidR="00906393" w:rsidRPr="005B6A86" w:rsidRDefault="00E53982" w:rsidP="00906393">
      <w:pPr>
        <w:pStyle w:val="berschrift2"/>
      </w:pPr>
      <w:sdt>
        <w:sdtPr>
          <w:alias w:val="Entwickeln eines Plans:"/>
          <w:tag w:val="Entwickeln eines Plans:"/>
          <w:id w:val="-1998408794"/>
          <w:placeholder>
            <w:docPart w:val="5B1251EA88824933956F46F494E23ADB"/>
          </w:placeholder>
          <w:temporary/>
          <w:showingPlcHdr/>
          <w15:appearance w15:val="hidden"/>
        </w:sdtPr>
        <w:sdtEndPr/>
        <w:sdtContent>
          <w:r w:rsidR="00906393" w:rsidRPr="005B6A86">
            <w:rPr>
              <w:lang w:bidi="de-DE"/>
            </w:rPr>
            <w:t>Entwickeln eines Plans</w:t>
          </w:r>
        </w:sdtContent>
      </w:sdt>
    </w:p>
    <w:p w:rsidR="00906393" w:rsidRPr="005B6A86" w:rsidRDefault="00192134" w:rsidP="00906393">
      <w:pPr>
        <w:pStyle w:val="berschrift3"/>
      </w:pPr>
      <w:r>
        <w:t>Grundidee</w:t>
      </w:r>
    </w:p>
    <w:p w:rsidR="00906393" w:rsidRDefault="00192134" w:rsidP="00906393">
      <w:r>
        <w:t xml:space="preserve">Die </w:t>
      </w:r>
      <w:proofErr w:type="spellStart"/>
      <w:r>
        <w:t>myPlan</w:t>
      </w:r>
      <w:proofErr w:type="spellEnd"/>
      <w:r>
        <w:t xml:space="preserve"> – Fitness App ist vor allem für Trainierende im Fitnessstudio gedacht um einen besseren Überblick über die Übungen haben. Denn man hat zahlreiche Übungen und bei jeder bracht man ein anderes Gewicht. Es ist nicht einfach sich das immer alles zu merken. </w:t>
      </w:r>
      <w:r w:rsidR="00612C5D">
        <w:t xml:space="preserve">Hat man das richtige Gewicht vergessen muss man erst wieder ausprobieren und wenn man dann das richtige gefunden hat ist man schon zu erschöpft um die Übung noch mit vollem Einsatz durchzuführen. </w:t>
      </w:r>
      <w:proofErr w:type="spellStart"/>
      <w:r w:rsidR="00612C5D">
        <w:t>myPlan</w:t>
      </w:r>
      <w:proofErr w:type="spellEnd"/>
      <w:r w:rsidR="00612C5D">
        <w:t xml:space="preserve"> schafft da Abhilfe.</w:t>
      </w:r>
    </w:p>
    <w:p w:rsidR="00612C5D" w:rsidRDefault="00612C5D" w:rsidP="00906393"/>
    <w:p w:rsidR="00612C5D" w:rsidRPr="005B6A86" w:rsidRDefault="00612C5D" w:rsidP="007D092B">
      <w:pPr>
        <w:pStyle w:val="berschrift1"/>
      </w:pPr>
      <w:r>
        <w:t>Alle Funktioen</w:t>
      </w:r>
    </w:p>
    <w:p w:rsidR="00612C5D" w:rsidRPr="00580070" w:rsidRDefault="00612C5D" w:rsidP="007D092B">
      <w:pPr>
        <w:pStyle w:val="berschrift3"/>
      </w:pPr>
      <w:r w:rsidRPr="00580070">
        <w:t>Erstellen von Trainingsplänen:</w:t>
      </w:r>
    </w:p>
    <w:p w:rsidR="00073029" w:rsidRDefault="00073029" w:rsidP="00580070">
      <w:pPr>
        <w:pStyle w:val="Listenabsatz"/>
      </w:pPr>
      <w:r w:rsidRPr="00073029">
        <w:t>Das Training wird meist auf mehrere Tage aufgeteilt, wobei an jedem Tag eine andere Muskelgruppe trainiert wird.</w:t>
      </w:r>
      <w:r>
        <w:t xml:space="preserve"> Mit der App ist es möglich einen individuelle Plan für jeden Trainingstag zu erstellen.</w:t>
      </w:r>
      <w:r w:rsidR="00580070">
        <w:t xml:space="preserve"> Es stehen für jede Muskelgruppe zahlreiche Übungen zur Auswahl. Zu jeder gibt es eine kurze Beschreibung und Hinweise zur Ausführung.</w:t>
      </w:r>
      <w:r>
        <w:t xml:space="preserve"> </w:t>
      </w:r>
      <w:r w:rsidR="00580070">
        <w:t>Bei jeder Übung kann das genutzte Gewicht, sowie die Anzahl der Wiederholungen und Sätze eingetragen werden.</w:t>
      </w:r>
      <w:r>
        <w:t xml:space="preserve"> </w:t>
      </w:r>
      <w:r w:rsidR="00580070">
        <w:t xml:space="preserve">Um die Motivation hoch zu halten wird der Benutzer an seine Trainingseinheiten erinnert. </w:t>
      </w:r>
    </w:p>
    <w:p w:rsidR="00073029" w:rsidRDefault="00073029" w:rsidP="00073029">
      <w:pPr>
        <w:pStyle w:val="Listenabsatz"/>
      </w:pPr>
    </w:p>
    <w:p w:rsidR="00073029" w:rsidRPr="007D092B" w:rsidRDefault="00073029" w:rsidP="007D092B">
      <w:pPr>
        <w:pStyle w:val="berschrift3"/>
      </w:pPr>
      <w:r w:rsidRPr="007D092B">
        <w:t>Einsehen von persönlichen Statistiken:</w:t>
      </w:r>
    </w:p>
    <w:p w:rsidR="00073029" w:rsidRDefault="00580070" w:rsidP="00580070">
      <w:pPr>
        <w:pStyle w:val="Listenabsatz"/>
      </w:pPr>
      <w:r>
        <w:t>Ziel des Trainings ist es natürlich seine Leistung zu steigern und sein Gewicht zu erhöhen. Um eine Übersicht seiner bisherigen Erfolge zu haben, kann man seine Statistiken in Form eines Graphen und eines Datenblattes einsehen.</w:t>
      </w:r>
    </w:p>
    <w:p w:rsidR="00073029" w:rsidRDefault="00073029" w:rsidP="00073029">
      <w:pPr>
        <w:pStyle w:val="Listenabsatz"/>
      </w:pPr>
    </w:p>
    <w:p w:rsidR="00073029" w:rsidRPr="007D092B" w:rsidRDefault="00073029" w:rsidP="007D092B">
      <w:pPr>
        <w:pStyle w:val="berschrift3"/>
      </w:pPr>
      <w:r w:rsidRPr="007D092B">
        <w:t>Kalorienrechner:</w:t>
      </w:r>
    </w:p>
    <w:p w:rsidR="00073029" w:rsidRDefault="00580070" w:rsidP="00073029">
      <w:pPr>
        <w:pStyle w:val="Listenabsatz"/>
      </w:pPr>
      <w:r>
        <w:t xml:space="preserve">Einer der Hauptgründe, das Fitnessstudio überhaupt zu besuchen, ist für viele Menschen die Gewichtsabnahme. Da ist es natürlich besonders interessant zu wissen wie viele Kalorien an einer Übung verbrannt werden. Für die Berechnung ist die Eingabe einiger Körperdaten wie Größe und Körpergewicht nötig. </w:t>
      </w:r>
    </w:p>
    <w:p w:rsidR="00580070" w:rsidRDefault="00580070" w:rsidP="00073029">
      <w:pPr>
        <w:pStyle w:val="Listenabsatz"/>
      </w:pPr>
      <w:r>
        <w:t>Zudem ist ein Kalorienzähler für Essen integriert, der bei Eingabe aller Mahlzeiten berechnet, wie viele Kalorien man an einem Tag noch essen darf.</w:t>
      </w:r>
    </w:p>
    <w:p w:rsidR="00580070" w:rsidRDefault="00580070" w:rsidP="00073029">
      <w:pPr>
        <w:pStyle w:val="Listenabsatz"/>
      </w:pPr>
    </w:p>
    <w:p w:rsidR="007D092B" w:rsidRDefault="007D092B" w:rsidP="00073029">
      <w:pPr>
        <w:pStyle w:val="Listenabsatz"/>
      </w:pPr>
    </w:p>
    <w:p w:rsidR="007D092B" w:rsidRDefault="007D092B" w:rsidP="00073029">
      <w:pPr>
        <w:pStyle w:val="Listenabsatz"/>
      </w:pPr>
    </w:p>
    <w:p w:rsidR="007D092B" w:rsidRDefault="007D092B" w:rsidP="00073029">
      <w:pPr>
        <w:pStyle w:val="Listenabsatz"/>
      </w:pPr>
    </w:p>
    <w:p w:rsidR="007D092B" w:rsidRDefault="007D092B" w:rsidP="00073029">
      <w:pPr>
        <w:pStyle w:val="Listenabsatz"/>
      </w:pPr>
    </w:p>
    <w:p w:rsidR="007D092B" w:rsidRDefault="007D092B" w:rsidP="00073029">
      <w:pPr>
        <w:pStyle w:val="Listenabsatz"/>
      </w:pPr>
    </w:p>
    <w:p w:rsidR="007D092B" w:rsidRDefault="007D092B" w:rsidP="00073029">
      <w:pPr>
        <w:pStyle w:val="Listenabsatz"/>
      </w:pPr>
    </w:p>
    <w:p w:rsidR="007D092B" w:rsidRDefault="007D092B" w:rsidP="00073029">
      <w:pPr>
        <w:pStyle w:val="Listenabsatz"/>
      </w:pPr>
    </w:p>
    <w:p w:rsidR="007D092B" w:rsidRDefault="007D092B" w:rsidP="00073029">
      <w:pPr>
        <w:pStyle w:val="Listenabsatz"/>
      </w:pPr>
    </w:p>
    <w:p w:rsidR="007D092B" w:rsidRDefault="007D092B" w:rsidP="00073029">
      <w:pPr>
        <w:pStyle w:val="Listenabsatz"/>
      </w:pPr>
    </w:p>
    <w:p w:rsidR="007D092B" w:rsidRDefault="007D092B" w:rsidP="00073029">
      <w:pPr>
        <w:pStyle w:val="Listenabsatz"/>
      </w:pPr>
    </w:p>
    <w:p w:rsidR="007D092B" w:rsidRDefault="007D092B" w:rsidP="00073029">
      <w:pPr>
        <w:pStyle w:val="Listenabsatz"/>
      </w:pPr>
    </w:p>
    <w:p w:rsidR="007D092B" w:rsidRDefault="00566C3F" w:rsidP="00566C3F">
      <w:pPr>
        <w:pStyle w:val="berschrift1"/>
      </w:pPr>
      <w:r>
        <w:lastRenderedPageBreak/>
        <w:t>Projektbeschreibung</w:t>
      </w:r>
    </w:p>
    <w:p w:rsidR="00566C3F" w:rsidRDefault="00566C3F" w:rsidP="00566C3F">
      <w:pPr>
        <w:pStyle w:val="berschrift2"/>
      </w:pPr>
      <w:r>
        <w:t>Meilensteinplanung und Terminliste</w:t>
      </w:r>
    </w:p>
    <w:p w:rsidR="00566C3F" w:rsidRDefault="00566C3F" w:rsidP="00566C3F">
      <w:pPr>
        <w:pStyle w:val="berschrift3"/>
      </w:pPr>
      <w:r>
        <w:t>Meilensteine:</w:t>
      </w:r>
    </w:p>
    <w:p w:rsidR="00566C3F" w:rsidRDefault="00566C3F" w:rsidP="00566C3F">
      <w:pPr>
        <w:pStyle w:val="Listenabsatz"/>
        <w:numPr>
          <w:ilvl w:val="0"/>
          <w:numId w:val="20"/>
        </w:numPr>
      </w:pPr>
      <w:r>
        <w:t>Optisches Design planen</w:t>
      </w:r>
    </w:p>
    <w:p w:rsidR="00566C3F" w:rsidRDefault="00566C3F" w:rsidP="00566C3F">
      <w:pPr>
        <w:pStyle w:val="Listenabsatz"/>
        <w:numPr>
          <w:ilvl w:val="0"/>
          <w:numId w:val="20"/>
        </w:numPr>
      </w:pPr>
      <w:r>
        <w:t>Funktionalität der Trainingspläne gewährleistet</w:t>
      </w:r>
    </w:p>
    <w:p w:rsidR="00566C3F" w:rsidRDefault="00566C3F" w:rsidP="00566C3F">
      <w:pPr>
        <w:pStyle w:val="Listenabsatz"/>
        <w:numPr>
          <w:ilvl w:val="0"/>
          <w:numId w:val="20"/>
        </w:numPr>
      </w:pPr>
      <w:r>
        <w:t>Funktionalität der Statistiken gewährleistet</w:t>
      </w:r>
    </w:p>
    <w:p w:rsidR="00566C3F" w:rsidRDefault="00566C3F" w:rsidP="00566C3F">
      <w:pPr>
        <w:pStyle w:val="Listenabsatz"/>
        <w:numPr>
          <w:ilvl w:val="0"/>
          <w:numId w:val="20"/>
        </w:numPr>
      </w:pPr>
      <w:r>
        <w:t>Funktionalität des Kalorienrechners gewährleistet</w:t>
      </w:r>
    </w:p>
    <w:p w:rsidR="00204D22" w:rsidRDefault="00204D22" w:rsidP="00566C3F">
      <w:pPr>
        <w:pStyle w:val="Listenabsatz"/>
        <w:numPr>
          <w:ilvl w:val="0"/>
          <w:numId w:val="20"/>
        </w:numPr>
      </w:pPr>
      <w:r>
        <w:t>Abgabe</w:t>
      </w:r>
    </w:p>
    <w:p w:rsidR="00566C3F" w:rsidRDefault="00566C3F" w:rsidP="00566C3F"/>
    <w:p w:rsidR="00566C3F" w:rsidRDefault="00566C3F" w:rsidP="00566C3F">
      <w:pPr>
        <w:pStyle w:val="berschrift3"/>
      </w:pPr>
      <w:r>
        <w:t>Terminliste:</w:t>
      </w:r>
    </w:p>
    <w:p w:rsidR="00566C3F" w:rsidRDefault="00566C3F" w:rsidP="00566C3F">
      <w:pPr>
        <w:pStyle w:val="berschrift4"/>
      </w:pPr>
      <w:r>
        <w:t>Gesamte Zeit ca. 9 Wochen</w:t>
      </w:r>
    </w:p>
    <w:p w:rsidR="00566C3F" w:rsidRDefault="00566C3F" w:rsidP="00566C3F">
      <w:pPr>
        <w:pStyle w:val="berschrift4"/>
      </w:pPr>
      <w:r>
        <w:t>Woche 1:</w:t>
      </w:r>
    </w:p>
    <w:p w:rsidR="00566C3F" w:rsidRDefault="00566C3F" w:rsidP="00566C3F">
      <w:pPr>
        <w:pStyle w:val="Listenabsatz"/>
        <w:numPr>
          <w:ilvl w:val="0"/>
          <w:numId w:val="21"/>
        </w:numPr>
      </w:pPr>
      <w:r>
        <w:t>Klarwerden über das optische Design und erste Versuche</w:t>
      </w:r>
    </w:p>
    <w:p w:rsidR="00204D22" w:rsidRDefault="00204D22" w:rsidP="00566C3F">
      <w:pPr>
        <w:pStyle w:val="Listenabsatz"/>
        <w:numPr>
          <w:ilvl w:val="0"/>
          <w:numId w:val="21"/>
        </w:numPr>
      </w:pPr>
      <w:r>
        <w:t xml:space="preserve">Graphiken erstellen für jeweilige Übungen etc. </w:t>
      </w:r>
    </w:p>
    <w:p w:rsidR="00566C3F" w:rsidRDefault="00204D22" w:rsidP="00566C3F">
      <w:pPr>
        <w:pStyle w:val="Listenabsatz"/>
        <w:numPr>
          <w:ilvl w:val="0"/>
          <w:numId w:val="21"/>
        </w:numPr>
      </w:pPr>
      <w:r w:rsidRPr="00204D22">
        <w:rPr>
          <w:b/>
        </w:rPr>
        <w:t>Meilenstein erreicht:</w:t>
      </w:r>
      <w:r>
        <w:t xml:space="preserve"> Optisches Design planen</w:t>
      </w:r>
    </w:p>
    <w:p w:rsidR="00204D22" w:rsidRDefault="00204D22" w:rsidP="00204D22">
      <w:pPr>
        <w:pStyle w:val="berschrift4"/>
      </w:pPr>
      <w:r>
        <w:t>Woche 2 – 5:</w:t>
      </w:r>
    </w:p>
    <w:p w:rsidR="00204D22" w:rsidRDefault="00204D22" w:rsidP="00204D22">
      <w:pPr>
        <w:pStyle w:val="Listenabsatz"/>
        <w:numPr>
          <w:ilvl w:val="0"/>
          <w:numId w:val="22"/>
        </w:numPr>
      </w:pPr>
      <w:r>
        <w:t>Entwicklung der Funktion Trainingspläne</w:t>
      </w:r>
    </w:p>
    <w:p w:rsidR="00204D22" w:rsidRDefault="00204D22" w:rsidP="00204D22">
      <w:pPr>
        <w:pStyle w:val="Listenabsatz"/>
        <w:numPr>
          <w:ilvl w:val="0"/>
          <w:numId w:val="22"/>
        </w:numPr>
      </w:pPr>
      <w:r w:rsidRPr="00204D22">
        <w:rPr>
          <w:b/>
        </w:rPr>
        <w:t>Meilenstein erreicht:</w:t>
      </w:r>
      <w:r>
        <w:t xml:space="preserve"> Funktionalität der Trainingspläne gewährleistet</w:t>
      </w:r>
    </w:p>
    <w:p w:rsidR="00204D22" w:rsidRDefault="00204D22" w:rsidP="00204D22">
      <w:pPr>
        <w:pStyle w:val="berschrift4"/>
      </w:pPr>
      <w:r>
        <w:t>Woche 6 – 7:</w:t>
      </w:r>
    </w:p>
    <w:p w:rsidR="00204D22" w:rsidRDefault="00204D22" w:rsidP="00204D22">
      <w:pPr>
        <w:pStyle w:val="Listenabsatz"/>
        <w:numPr>
          <w:ilvl w:val="0"/>
          <w:numId w:val="23"/>
        </w:numPr>
      </w:pPr>
      <w:r>
        <w:t>Entwicklung der Funktion Statistiken</w:t>
      </w:r>
    </w:p>
    <w:p w:rsidR="00204D22" w:rsidRDefault="00204D22" w:rsidP="00204D22">
      <w:pPr>
        <w:pStyle w:val="Listenabsatz"/>
        <w:numPr>
          <w:ilvl w:val="0"/>
          <w:numId w:val="23"/>
        </w:numPr>
      </w:pPr>
      <w:r w:rsidRPr="00204D22">
        <w:rPr>
          <w:b/>
        </w:rPr>
        <w:t>Meilenstein erreicht:</w:t>
      </w:r>
      <w:r>
        <w:t xml:space="preserve"> Funktionalität der Statistiken gewährleistet</w:t>
      </w:r>
    </w:p>
    <w:p w:rsidR="00204D22" w:rsidRDefault="00204D22" w:rsidP="00204D22">
      <w:pPr>
        <w:pStyle w:val="berschrift4"/>
      </w:pPr>
      <w:r>
        <w:t>Woche 8:</w:t>
      </w:r>
    </w:p>
    <w:p w:rsidR="00204D22" w:rsidRDefault="00204D22" w:rsidP="00204D22">
      <w:pPr>
        <w:pStyle w:val="Listenabsatz"/>
        <w:numPr>
          <w:ilvl w:val="0"/>
          <w:numId w:val="24"/>
        </w:numPr>
      </w:pPr>
      <w:r>
        <w:t>Entwicklung des Kalorienrechners</w:t>
      </w:r>
    </w:p>
    <w:p w:rsidR="00204D22" w:rsidRDefault="00204D22" w:rsidP="00204D22">
      <w:pPr>
        <w:pStyle w:val="Listenabsatz"/>
        <w:numPr>
          <w:ilvl w:val="0"/>
          <w:numId w:val="24"/>
        </w:numPr>
      </w:pPr>
      <w:r>
        <w:t>Meilenstein erreicht: Funktionalität des Kalorienrechners gewährleistet</w:t>
      </w:r>
    </w:p>
    <w:p w:rsidR="00204D22" w:rsidRDefault="00204D22" w:rsidP="00204D22">
      <w:pPr>
        <w:pStyle w:val="berschrift4"/>
      </w:pPr>
      <w:r>
        <w:t>Woche 9:</w:t>
      </w:r>
    </w:p>
    <w:p w:rsidR="00204D22" w:rsidRDefault="00204D22" w:rsidP="00204D22">
      <w:pPr>
        <w:pStyle w:val="Listenabsatz"/>
        <w:numPr>
          <w:ilvl w:val="0"/>
          <w:numId w:val="25"/>
        </w:numPr>
      </w:pPr>
      <w:r>
        <w:t>Testen</w:t>
      </w:r>
    </w:p>
    <w:p w:rsidR="00204D22" w:rsidRDefault="00204D22" w:rsidP="00204D22">
      <w:pPr>
        <w:pStyle w:val="Listenabsatz"/>
        <w:numPr>
          <w:ilvl w:val="0"/>
          <w:numId w:val="25"/>
        </w:numPr>
      </w:pPr>
      <w:proofErr w:type="spellStart"/>
      <w:r>
        <w:t>Bugfixes</w:t>
      </w:r>
      <w:proofErr w:type="spellEnd"/>
    </w:p>
    <w:p w:rsidR="00204D22" w:rsidRPr="00204D22" w:rsidRDefault="00204D22" w:rsidP="00204D22">
      <w:pPr>
        <w:pStyle w:val="Listenabsatz"/>
        <w:numPr>
          <w:ilvl w:val="0"/>
          <w:numId w:val="25"/>
        </w:numPr>
        <w:rPr>
          <w:b/>
        </w:rPr>
      </w:pPr>
      <w:r>
        <w:rPr>
          <w:b/>
        </w:rPr>
        <w:t xml:space="preserve">Meilenstein erreicht: </w:t>
      </w:r>
      <w:r>
        <w:t>Abgabe</w:t>
      </w:r>
    </w:p>
    <w:p w:rsidR="00566C3F" w:rsidRPr="00566C3F" w:rsidRDefault="00566C3F" w:rsidP="00566C3F">
      <w:pPr>
        <w:pStyle w:val="berschrift3"/>
      </w:pPr>
      <w:bookmarkStart w:id="0" w:name="_GoBack"/>
      <w:bookmarkEnd w:id="0"/>
    </w:p>
    <w:sectPr w:rsidR="00566C3F" w:rsidRPr="00566C3F" w:rsidSect="005B6A86">
      <w:footerReference w:type="default" r:id="rId9"/>
      <w:headerReference w:type="first" r:id="rId1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982" w:rsidRDefault="00E53982" w:rsidP="008F07DC">
      <w:pPr>
        <w:spacing w:before="0"/>
      </w:pPr>
      <w:r>
        <w:separator/>
      </w:r>
    </w:p>
  </w:endnote>
  <w:endnote w:type="continuationSeparator" w:id="0">
    <w:p w:rsidR="00E53982" w:rsidRDefault="00E53982"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ußzeilentabelle mit Datum, Dokumenttitel und Seitenzahl"/>
    </w:tblPr>
    <w:tblGrid>
      <w:gridCol w:w="1854"/>
      <w:gridCol w:w="5440"/>
      <w:gridCol w:w="1732"/>
    </w:tblGrid>
    <w:tr w:rsidR="00A44024" w:rsidTr="004F4B35">
      <w:tc>
        <w:tcPr>
          <w:tcW w:w="1981" w:type="dxa"/>
        </w:tcPr>
        <w:sdt>
          <w:sdtPr>
            <w:alias w:val="Datum eingeben:"/>
            <w:tag w:val="Datum eingeben:"/>
            <w:id w:val="-1455633954"/>
            <w:placeholder>
              <w:docPart w:val="356F4C5215EC481FA14B2B26FD807C5C"/>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A44024" w:rsidRPr="00F23323" w:rsidRDefault="002C7851" w:rsidP="00F23323">
              <w:pPr>
                <w:pStyle w:val="Fuzeile"/>
              </w:pPr>
              <w:r>
                <w:t>27.04.2018</w:t>
              </w:r>
            </w:p>
          </w:sdtContent>
        </w:sdt>
      </w:tc>
      <w:tc>
        <w:tcPr>
          <w:tcW w:w="5975" w:type="dxa"/>
        </w:tcPr>
        <w:sdt>
          <w:sdtPr>
            <w:alias w:val="Titel eingeben:"/>
            <w:tag w:val="Titel eingeben:"/>
            <w:id w:val="-1151752467"/>
            <w:placeholder>
              <w:docPart w:val="A6973DCCC24D456FB0BC9130F59E06D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A44024" w:rsidRPr="00F23323" w:rsidRDefault="00192134" w:rsidP="00F23323">
              <w:pPr>
                <w:pStyle w:val="Fuzeilezentriert"/>
              </w:pPr>
              <w:r>
                <w:t>Projektbeschreibung</w:t>
              </w:r>
            </w:p>
          </w:sdtContent>
        </w:sdt>
      </w:tc>
      <w:tc>
        <w:tcPr>
          <w:tcW w:w="1973" w:type="dxa"/>
        </w:tcPr>
        <w:p w:rsidR="00A44024" w:rsidRPr="00543FAF" w:rsidRDefault="00AD1DD2" w:rsidP="00543FAF">
          <w:pPr>
            <w:pStyle w:val="Fuzeilerechtsbndig"/>
          </w:pPr>
          <w:r w:rsidRPr="00F23323">
            <w:rPr>
              <w:lang w:bidi="de-DE"/>
            </w:rPr>
            <w:fldChar w:fldCharType="begin"/>
          </w:r>
          <w:r w:rsidRPr="00F23323">
            <w:rPr>
              <w:lang w:bidi="de-DE"/>
            </w:rPr>
            <w:instrText xml:space="preserve"> PAGE   \* MERGEFORMAT </w:instrText>
          </w:r>
          <w:r w:rsidRPr="00F23323">
            <w:rPr>
              <w:lang w:bidi="de-DE"/>
            </w:rPr>
            <w:fldChar w:fldCharType="separate"/>
          </w:r>
          <w:r w:rsidR="00EF6994">
            <w:rPr>
              <w:noProof/>
              <w:lang w:bidi="de-DE"/>
            </w:rPr>
            <w:t>3</w:t>
          </w:r>
          <w:r w:rsidRPr="00F23323">
            <w:rPr>
              <w:lang w:bidi="de-DE"/>
            </w:rPr>
            <w:fldChar w:fldCharType="end"/>
          </w:r>
        </w:p>
      </w:tc>
    </w:tr>
  </w:tbl>
  <w:p w:rsidR="00A44024" w:rsidRDefault="00E53982" w:rsidP="00E475F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982" w:rsidRDefault="00E53982" w:rsidP="008F07DC">
      <w:pPr>
        <w:spacing w:before="0"/>
      </w:pPr>
      <w:r>
        <w:separator/>
      </w:r>
    </w:p>
  </w:footnote>
  <w:footnote w:type="continuationSeparator" w:id="0">
    <w:p w:rsidR="00E53982" w:rsidRDefault="00E53982"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D67" w:rsidRDefault="00AD1DD2">
    <w:pPr>
      <w:pStyle w:val="Kopfzeile"/>
    </w:pPr>
    <w:r>
      <w:rPr>
        <w:noProof/>
        <w:lang w:eastAsia="de-DE"/>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Gruppe 2" descr="Schmuckrandleiste mit einem langen, dünnen, vertikalen Rechteck, gefolgt von einer Lücke und einem kleinen Quadrat darunte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hteck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hteck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w:pict>
            <v:group w14:anchorId="1022C6D9" id="Gruppe 2" o:spid="_x0000_s1026" alt="Schmuckrandleiste mit einem langen, dünnen, vertikalen Rechteck, gefolgt von einer Lücke und einem kleinen Quadrat darunter"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">
              <v:rect id="Rechteck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fillcolor="#b85a22 [2405]" stroked="f" strokeweight="1pt"/>
              <v:rect id="Rechteck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" fillcolor="#345c7d [16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Listennumm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3F505A"/>
    <w:multiLevelType w:val="hybridMultilevel"/>
    <w:tmpl w:val="B9848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4A47FD7"/>
    <w:multiLevelType w:val="hybridMultilevel"/>
    <w:tmpl w:val="72D4B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B220AA"/>
    <w:multiLevelType w:val="hybridMultilevel"/>
    <w:tmpl w:val="ACBE63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BB7EC6"/>
    <w:multiLevelType w:val="hybridMultilevel"/>
    <w:tmpl w:val="85F0B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8404F9"/>
    <w:multiLevelType w:val="hybridMultilevel"/>
    <w:tmpl w:val="FD6A8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7342712"/>
    <w:multiLevelType w:val="hybridMultilevel"/>
    <w:tmpl w:val="A1A262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4B07505"/>
    <w:multiLevelType w:val="hybridMultilevel"/>
    <w:tmpl w:val="312CB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5"/>
  </w:num>
  <w:num w:numId="20">
    <w:abstractNumId w:val="11"/>
  </w:num>
  <w:num w:numId="21">
    <w:abstractNumId w:val="12"/>
  </w:num>
  <w:num w:numId="22">
    <w:abstractNumId w:val="14"/>
  </w:num>
  <w:num w:numId="23">
    <w:abstractNumId w:val="13"/>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51"/>
    <w:rsid w:val="00073029"/>
    <w:rsid w:val="00192134"/>
    <w:rsid w:val="00204D22"/>
    <w:rsid w:val="00293B83"/>
    <w:rsid w:val="002A61C8"/>
    <w:rsid w:val="002C7851"/>
    <w:rsid w:val="002E00B6"/>
    <w:rsid w:val="00493790"/>
    <w:rsid w:val="004F4B35"/>
    <w:rsid w:val="00566C3F"/>
    <w:rsid w:val="00580070"/>
    <w:rsid w:val="005B6A86"/>
    <w:rsid w:val="005C55A0"/>
    <w:rsid w:val="005F3E61"/>
    <w:rsid w:val="00612C5D"/>
    <w:rsid w:val="006621FA"/>
    <w:rsid w:val="006A3CE7"/>
    <w:rsid w:val="006E48F3"/>
    <w:rsid w:val="007A679B"/>
    <w:rsid w:val="007D092B"/>
    <w:rsid w:val="007F13EE"/>
    <w:rsid w:val="007F4554"/>
    <w:rsid w:val="008F07DC"/>
    <w:rsid w:val="00906393"/>
    <w:rsid w:val="0099086F"/>
    <w:rsid w:val="00A70318"/>
    <w:rsid w:val="00AD1DD2"/>
    <w:rsid w:val="00CD47B2"/>
    <w:rsid w:val="00E475F2"/>
    <w:rsid w:val="00E53982"/>
    <w:rsid w:val="00E85B6D"/>
    <w:rsid w:val="00EF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E4CB0"/>
  <w15:chartTrackingRefBased/>
  <w15:docId w15:val="{29DAA753-AC68-423B-8A7E-D35157C3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70318"/>
    <w:rPr>
      <w:rFonts w:eastAsiaTheme="minorEastAsia"/>
      <w:kern w:val="22"/>
      <w:lang w:eastAsia="ja-JP"/>
      <w14:ligatures w14:val="standard"/>
    </w:rPr>
  </w:style>
  <w:style w:type="paragraph" w:styleId="berschrift1">
    <w:name w:val="heading 1"/>
    <w:basedOn w:val="Standard"/>
    <w:next w:val="berschrift2"/>
    <w:link w:val="berschrift1Zchn"/>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berschrift2">
    <w:name w:val="heading 2"/>
    <w:basedOn w:val="Standard"/>
    <w:next w:val="berschrift3"/>
    <w:link w:val="berschrift2Zchn"/>
    <w:uiPriority w:val="9"/>
    <w:unhideWhenUsed/>
    <w:qFormat/>
    <w:rsid w:val="004F4B35"/>
    <w:pPr>
      <w:keepNext/>
      <w:keepLines/>
      <w:pBdr>
        <w:top w:val="single" w:sz="4" w:space="1" w:color="B85A22" w:themeColor="accent2" w:themeShade="BF"/>
      </w:pBdr>
      <w:spacing w:before="360" w:after="120"/>
      <w:contextualSpacing/>
      <w:outlineLvl w:val="1"/>
    </w:pPr>
    <w:rPr>
      <w:rFonts w:asciiTheme="majorHAnsi" w:eastAsiaTheme="majorEastAsia" w:hAnsiTheme="majorHAnsi" w:cstheme="majorBidi"/>
      <w:b/>
      <w:bCs/>
      <w:caps/>
      <w:color w:val="B85A22" w:themeColor="accent2" w:themeShade="BF"/>
      <w:spacing w:val="20"/>
      <w:sz w:val="24"/>
      <w:szCs w:val="24"/>
    </w:rPr>
  </w:style>
  <w:style w:type="paragraph" w:styleId="berschrift3">
    <w:name w:val="heading 3"/>
    <w:basedOn w:val="Standard"/>
    <w:link w:val="berschrift3Zchn"/>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berschrift4">
    <w:name w:val="heading 4"/>
    <w:basedOn w:val="Standard"/>
    <w:next w:val="Standard"/>
    <w:link w:val="berschrift4Zchn"/>
    <w:uiPriority w:val="9"/>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berschrift5">
    <w:name w:val="heading 5"/>
    <w:basedOn w:val="Standard"/>
    <w:next w:val="Standard"/>
    <w:link w:val="berschrift5Zchn"/>
    <w:uiPriority w:val="9"/>
    <w:semiHidden/>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berschrift6">
    <w:name w:val="heading 6"/>
    <w:basedOn w:val="Standard"/>
    <w:next w:val="Standard"/>
    <w:link w:val="berschrift6Zchn"/>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berschrift7">
    <w:name w:val="heading 7"/>
    <w:basedOn w:val="Standard"/>
    <w:next w:val="Standard"/>
    <w:link w:val="berschrift7Zchn"/>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berschrift8">
    <w:name w:val="heading 8"/>
    <w:basedOn w:val="Standard"/>
    <w:next w:val="Standard"/>
    <w:link w:val="berschrift8Zchn"/>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berschrift9">
    <w:name w:val="heading 9"/>
    <w:basedOn w:val="Standard"/>
    <w:next w:val="Standard"/>
    <w:link w:val="berschrift9Zchn"/>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link w:val="MakrotextZchn"/>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krotextZchn">
    <w:name w:val="Makrotext Zchn"/>
    <w:basedOn w:val="Absatz-Standardschriftart"/>
    <w:link w:val="Makrotext"/>
    <w:uiPriority w:val="99"/>
    <w:semiHidden/>
    <w:rsid w:val="006E48F3"/>
    <w:rPr>
      <w:rFonts w:ascii="Consolas" w:eastAsiaTheme="minorEastAsia" w:hAnsi="Consolas"/>
      <w:kern w:val="22"/>
      <w:szCs w:val="20"/>
      <w:lang w:eastAsia="ja-JP"/>
      <w14:ligatures w14:val="standard"/>
    </w:rPr>
  </w:style>
  <w:style w:type="paragraph" w:styleId="Kopfzeile">
    <w:name w:val="header"/>
    <w:basedOn w:val="Standard"/>
    <w:link w:val="KopfzeileZchn"/>
    <w:uiPriority w:val="99"/>
    <w:unhideWhenUsed/>
    <w:rsid w:val="008F07DC"/>
  </w:style>
  <w:style w:type="character" w:customStyle="1" w:styleId="KopfzeileZchn">
    <w:name w:val="Kopfzeile Zchn"/>
    <w:basedOn w:val="Absatz-Standardschriftart"/>
    <w:link w:val="Kopfzeile"/>
    <w:uiPriority w:val="99"/>
    <w:rsid w:val="008F07DC"/>
  </w:style>
  <w:style w:type="paragraph" w:styleId="Fuzeile">
    <w:name w:val="footer"/>
    <w:basedOn w:val="Standard"/>
    <w:link w:val="FuzeileZchn"/>
    <w:uiPriority w:val="99"/>
    <w:unhideWhenUsed/>
    <w:rsid w:val="008F07DC"/>
  </w:style>
  <w:style w:type="character" w:customStyle="1" w:styleId="FuzeileZchn">
    <w:name w:val="Fußzeile Zchn"/>
    <w:basedOn w:val="Absatz-Standardschriftart"/>
    <w:link w:val="Fuzeile"/>
    <w:uiPriority w:val="99"/>
    <w:rsid w:val="008F07DC"/>
  </w:style>
  <w:style w:type="character" w:customStyle="1" w:styleId="berschrift3Zchn">
    <w:name w:val="Überschrift 3 Zchn"/>
    <w:basedOn w:val="Absatz-Standardschriftart"/>
    <w:link w:val="berschrift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Titel">
    <w:name w:val="Title"/>
    <w:basedOn w:val="Standard"/>
    <w:link w:val="TitelZchn"/>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TitelZchn">
    <w:name w:val="Titel Zchn"/>
    <w:basedOn w:val="Absatz-Standardschriftart"/>
    <w:link w:val="Titel"/>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Untertitel">
    <w:name w:val="Subtitle"/>
    <w:basedOn w:val="Standard"/>
    <w:link w:val="UntertitelZchn"/>
    <w:uiPriority w:val="1"/>
    <w:qFormat/>
    <w:rsid w:val="00906393"/>
    <w:pPr>
      <w:jc w:val="right"/>
    </w:pPr>
    <w:rPr>
      <w:rFonts w:asciiTheme="majorHAnsi" w:eastAsiaTheme="majorEastAsia" w:hAnsiTheme="majorHAnsi" w:cstheme="majorBidi"/>
      <w:caps/>
      <w:sz w:val="28"/>
      <w:szCs w:val="28"/>
    </w:rPr>
  </w:style>
  <w:style w:type="character" w:customStyle="1" w:styleId="UntertitelZchn">
    <w:name w:val="Untertitel Zchn"/>
    <w:basedOn w:val="Absatz-Standardschriftart"/>
    <w:link w:val="Untertitel"/>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berschrift8Zchn">
    <w:name w:val="Überschrift 8 Zchn"/>
    <w:basedOn w:val="Absatz-Standardschriftart"/>
    <w:link w:val="berschrift8"/>
    <w:uiPriority w:val="9"/>
    <w:semiHidden/>
    <w:rsid w:val="008F07DC"/>
    <w:rPr>
      <w:rFonts w:asciiTheme="majorHAnsi" w:eastAsiaTheme="majorEastAsia" w:hAnsiTheme="majorHAnsi" w:cstheme="majorBidi"/>
      <w:szCs w:val="21"/>
    </w:rPr>
  </w:style>
  <w:style w:type="character" w:customStyle="1" w:styleId="berschrift9Zchn">
    <w:name w:val="Überschrift 9 Zchn"/>
    <w:basedOn w:val="Absatz-Standardschriftart"/>
    <w:link w:val="berschrift9"/>
    <w:uiPriority w:val="9"/>
    <w:semiHidden/>
    <w:rsid w:val="008F07DC"/>
    <w:rPr>
      <w:rFonts w:asciiTheme="majorHAnsi" w:eastAsiaTheme="majorEastAsia" w:hAnsiTheme="majorHAnsi" w:cstheme="majorBidi"/>
      <w:i/>
      <w:iCs/>
      <w:szCs w:val="21"/>
    </w:rPr>
  </w:style>
  <w:style w:type="character" w:styleId="IntensiveHervorhebung">
    <w:name w:val="Intense Emphasis"/>
    <w:basedOn w:val="Absatz-Standardschriftart"/>
    <w:uiPriority w:val="21"/>
    <w:semiHidden/>
    <w:unhideWhenUsed/>
    <w:qFormat/>
    <w:rsid w:val="008F07DC"/>
    <w:rPr>
      <w:i/>
      <w:iCs/>
      <w:color w:val="355D7E" w:themeColor="accent1" w:themeShade="80"/>
    </w:rPr>
  </w:style>
  <w:style w:type="paragraph" w:styleId="Zitat">
    <w:name w:val="Quote"/>
    <w:basedOn w:val="Standard"/>
    <w:next w:val="Standard"/>
    <w:link w:val="ZitatZchn"/>
    <w:uiPriority w:val="29"/>
    <w:semiHidden/>
    <w:unhideWhenUsed/>
    <w:qFormat/>
    <w:rsid w:val="008F07DC"/>
    <w:pPr>
      <w:spacing w:before="200"/>
      <w:jc w:val="center"/>
    </w:pPr>
    <w:rPr>
      <w:i/>
      <w:iCs/>
      <w:color w:val="404040" w:themeColor="text1" w:themeTint="BF"/>
    </w:rPr>
  </w:style>
  <w:style w:type="character" w:customStyle="1" w:styleId="ZitatZchn">
    <w:name w:val="Zitat Zchn"/>
    <w:basedOn w:val="Absatz-Standardschriftart"/>
    <w:link w:val="Zitat"/>
    <w:uiPriority w:val="29"/>
    <w:semiHidden/>
    <w:rsid w:val="008F07DC"/>
    <w:rPr>
      <w:i/>
      <w:iCs/>
      <w:color w:val="404040" w:themeColor="text1" w:themeTint="BF"/>
    </w:rPr>
  </w:style>
  <w:style w:type="paragraph" w:styleId="IntensivesZitat">
    <w:name w:val="Intense Quote"/>
    <w:basedOn w:val="Standard"/>
    <w:next w:val="Standard"/>
    <w:link w:val="IntensivesZitatZchn"/>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IntensivesZitatZchn">
    <w:name w:val="Intensives Zitat Zchn"/>
    <w:basedOn w:val="Absatz-Standardschriftart"/>
    <w:link w:val="IntensivesZitat"/>
    <w:uiPriority w:val="30"/>
    <w:semiHidden/>
    <w:rsid w:val="008F07DC"/>
    <w:rPr>
      <w:i/>
      <w:iCs/>
      <w:color w:val="355D7E" w:themeColor="accent1" w:themeShade="80"/>
    </w:rPr>
  </w:style>
  <w:style w:type="character" w:styleId="IntensiverVerweis">
    <w:name w:val="Intense Reference"/>
    <w:basedOn w:val="Absatz-Standardschriftart"/>
    <w:uiPriority w:val="32"/>
    <w:semiHidden/>
    <w:unhideWhenUsed/>
    <w:qFormat/>
    <w:rsid w:val="008F07DC"/>
    <w:rPr>
      <w:b/>
      <w:bCs/>
      <w:caps w:val="0"/>
      <w:smallCaps/>
      <w:color w:val="355D7E" w:themeColor="accent1" w:themeShade="80"/>
      <w:spacing w:val="5"/>
    </w:rPr>
  </w:style>
  <w:style w:type="paragraph" w:styleId="Beschriftung">
    <w:name w:val="caption"/>
    <w:basedOn w:val="Standard"/>
    <w:next w:val="Standard"/>
    <w:uiPriority w:val="35"/>
    <w:semiHidden/>
    <w:unhideWhenUsed/>
    <w:qFormat/>
    <w:rsid w:val="008F07DC"/>
    <w:pPr>
      <w:spacing w:after="200"/>
    </w:pPr>
    <w:rPr>
      <w:i/>
      <w:iCs/>
      <w:color w:val="775F55" w:themeColor="text2"/>
      <w:szCs w:val="18"/>
    </w:rPr>
  </w:style>
  <w:style w:type="character" w:customStyle="1" w:styleId="berschrift1Zchn">
    <w:name w:val="Überschrift 1 Zchn"/>
    <w:basedOn w:val="Absatz-Standardschriftart"/>
    <w:link w:val="berschrift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Inhaltsverzeichnisberschrift">
    <w:name w:val="TOC Heading"/>
    <w:basedOn w:val="berschrift1"/>
    <w:next w:val="Standard"/>
    <w:uiPriority w:val="39"/>
    <w:semiHidden/>
    <w:unhideWhenUsed/>
    <w:qFormat/>
    <w:rsid w:val="008F07DC"/>
    <w:pPr>
      <w:outlineLvl w:val="9"/>
    </w:pPr>
  </w:style>
  <w:style w:type="character" w:customStyle="1" w:styleId="berschrift2Zchn">
    <w:name w:val="Überschrift 2 Zchn"/>
    <w:basedOn w:val="Absatz-Standardschriftart"/>
    <w:link w:val="berschrift2"/>
    <w:uiPriority w:val="9"/>
    <w:rsid w:val="004F4B35"/>
    <w:rPr>
      <w:rFonts w:asciiTheme="majorHAnsi" w:eastAsiaTheme="majorEastAsia" w:hAnsiTheme="majorHAnsi" w:cstheme="majorBidi"/>
      <w:b/>
      <w:bCs/>
      <w:caps/>
      <w:color w:val="B85A22" w:themeColor="accent2" w:themeShade="BF"/>
      <w:spacing w:val="20"/>
      <w:kern w:val="22"/>
      <w:sz w:val="24"/>
      <w:szCs w:val="24"/>
      <w:lang w:eastAsia="ja-JP"/>
      <w14:ligatures w14:val="standard"/>
    </w:rPr>
  </w:style>
  <w:style w:type="paragraph" w:styleId="Sprechblasentext">
    <w:name w:val="Balloon Text"/>
    <w:basedOn w:val="Standard"/>
    <w:link w:val="SprechblasentextZchn"/>
    <w:uiPriority w:val="99"/>
    <w:semiHidden/>
    <w:unhideWhenUsed/>
    <w:rsid w:val="008F07DC"/>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8F07DC"/>
    <w:rPr>
      <w:rFonts w:ascii="Segoe UI" w:hAnsi="Segoe UI" w:cs="Segoe UI"/>
      <w:szCs w:val="18"/>
    </w:rPr>
  </w:style>
  <w:style w:type="paragraph" w:styleId="Blocktext">
    <w:name w:val="Block Text"/>
    <w:basedOn w:val="Standard"/>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Textkrper3">
    <w:name w:val="Body Text 3"/>
    <w:basedOn w:val="Standard"/>
    <w:link w:val="Textkrper3Zchn"/>
    <w:uiPriority w:val="99"/>
    <w:semiHidden/>
    <w:unhideWhenUsed/>
    <w:rsid w:val="008F07DC"/>
    <w:pPr>
      <w:spacing w:after="120"/>
    </w:pPr>
    <w:rPr>
      <w:szCs w:val="16"/>
    </w:rPr>
  </w:style>
  <w:style w:type="character" w:customStyle="1" w:styleId="Textkrper3Zchn">
    <w:name w:val="Textkörper 3 Zchn"/>
    <w:basedOn w:val="Absatz-Standardschriftart"/>
    <w:link w:val="Textkrper3"/>
    <w:uiPriority w:val="99"/>
    <w:semiHidden/>
    <w:rsid w:val="008F07DC"/>
    <w:rPr>
      <w:szCs w:val="16"/>
    </w:rPr>
  </w:style>
  <w:style w:type="paragraph" w:styleId="Textkrper-Einzug3">
    <w:name w:val="Body Text Indent 3"/>
    <w:basedOn w:val="Standard"/>
    <w:link w:val="Textkrper-Einzug3Zchn"/>
    <w:uiPriority w:val="99"/>
    <w:semiHidden/>
    <w:unhideWhenUsed/>
    <w:rsid w:val="008F07DC"/>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8F07DC"/>
    <w:rPr>
      <w:szCs w:val="16"/>
    </w:rPr>
  </w:style>
  <w:style w:type="character" w:styleId="Kommentarzeichen">
    <w:name w:val="annotation reference"/>
    <w:basedOn w:val="Absatz-Standardschriftart"/>
    <w:uiPriority w:val="99"/>
    <w:semiHidden/>
    <w:unhideWhenUsed/>
    <w:rsid w:val="008F07DC"/>
    <w:rPr>
      <w:sz w:val="22"/>
      <w:szCs w:val="16"/>
    </w:rPr>
  </w:style>
  <w:style w:type="paragraph" w:styleId="Kommentartext">
    <w:name w:val="annotation text"/>
    <w:basedOn w:val="Standard"/>
    <w:link w:val="KommentartextZchn"/>
    <w:uiPriority w:val="99"/>
    <w:semiHidden/>
    <w:unhideWhenUsed/>
    <w:rsid w:val="008F07DC"/>
    <w:rPr>
      <w:szCs w:val="20"/>
    </w:rPr>
  </w:style>
  <w:style w:type="character" w:customStyle="1" w:styleId="KommentartextZchn">
    <w:name w:val="Kommentartext Zchn"/>
    <w:basedOn w:val="Absatz-Standardschriftart"/>
    <w:link w:val="Kommentartext"/>
    <w:uiPriority w:val="99"/>
    <w:semiHidden/>
    <w:rsid w:val="008F07DC"/>
    <w:rPr>
      <w:szCs w:val="20"/>
    </w:rPr>
  </w:style>
  <w:style w:type="paragraph" w:styleId="Kommentarthema">
    <w:name w:val="annotation subject"/>
    <w:basedOn w:val="Kommentartext"/>
    <w:next w:val="Kommentartext"/>
    <w:link w:val="KommentarthemaZchn"/>
    <w:uiPriority w:val="99"/>
    <w:semiHidden/>
    <w:unhideWhenUsed/>
    <w:rsid w:val="008F07DC"/>
    <w:rPr>
      <w:b/>
      <w:bCs/>
    </w:rPr>
  </w:style>
  <w:style w:type="character" w:customStyle="1" w:styleId="KommentarthemaZchn">
    <w:name w:val="Kommentarthema Zchn"/>
    <w:basedOn w:val="KommentartextZchn"/>
    <w:link w:val="Kommentarthema"/>
    <w:uiPriority w:val="99"/>
    <w:semiHidden/>
    <w:rsid w:val="008F07DC"/>
    <w:rPr>
      <w:b/>
      <w:bCs/>
      <w:szCs w:val="20"/>
    </w:rPr>
  </w:style>
  <w:style w:type="paragraph" w:styleId="Dokumentstruktur">
    <w:name w:val="Document Map"/>
    <w:basedOn w:val="Standard"/>
    <w:link w:val="DokumentstrukturZchn"/>
    <w:uiPriority w:val="99"/>
    <w:semiHidden/>
    <w:unhideWhenUsed/>
    <w:rsid w:val="008F07DC"/>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8F07DC"/>
    <w:rPr>
      <w:rFonts w:ascii="Segoe UI" w:hAnsi="Segoe UI" w:cs="Segoe UI"/>
      <w:szCs w:val="16"/>
    </w:rPr>
  </w:style>
  <w:style w:type="paragraph" w:styleId="Endnotentext">
    <w:name w:val="endnote text"/>
    <w:basedOn w:val="Standard"/>
    <w:link w:val="EndnotentextZchn"/>
    <w:uiPriority w:val="99"/>
    <w:semiHidden/>
    <w:unhideWhenUsed/>
    <w:rsid w:val="008F07DC"/>
    <w:rPr>
      <w:szCs w:val="20"/>
    </w:rPr>
  </w:style>
  <w:style w:type="character" w:customStyle="1" w:styleId="EndnotentextZchn">
    <w:name w:val="Endnotentext Zchn"/>
    <w:basedOn w:val="Absatz-Standardschriftart"/>
    <w:link w:val="Endnotentext"/>
    <w:uiPriority w:val="99"/>
    <w:semiHidden/>
    <w:rsid w:val="008F07DC"/>
    <w:rPr>
      <w:szCs w:val="20"/>
    </w:rPr>
  </w:style>
  <w:style w:type="paragraph" w:styleId="Umschlagabsenderadresse">
    <w:name w:val="envelope return"/>
    <w:basedOn w:val="Standard"/>
    <w:uiPriority w:val="99"/>
    <w:semiHidden/>
    <w:unhideWhenUsed/>
    <w:rsid w:val="008F07DC"/>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8F07DC"/>
    <w:rPr>
      <w:szCs w:val="20"/>
    </w:rPr>
  </w:style>
  <w:style w:type="character" w:customStyle="1" w:styleId="FunotentextZchn">
    <w:name w:val="Fußnotentext Zchn"/>
    <w:basedOn w:val="Absatz-Standardschriftart"/>
    <w:link w:val="Funotentext"/>
    <w:uiPriority w:val="99"/>
    <w:semiHidden/>
    <w:rsid w:val="008F07DC"/>
    <w:rPr>
      <w:szCs w:val="20"/>
    </w:rPr>
  </w:style>
  <w:style w:type="character" w:styleId="HTMLCode">
    <w:name w:val="HTML Code"/>
    <w:basedOn w:val="Absatz-Standardschriftart"/>
    <w:uiPriority w:val="99"/>
    <w:semiHidden/>
    <w:unhideWhenUsed/>
    <w:rsid w:val="008F07DC"/>
    <w:rPr>
      <w:rFonts w:ascii="Consolas" w:hAnsi="Consolas"/>
      <w:sz w:val="22"/>
      <w:szCs w:val="20"/>
    </w:rPr>
  </w:style>
  <w:style w:type="character" w:styleId="HTMLTastatur">
    <w:name w:val="HTML Keyboard"/>
    <w:basedOn w:val="Absatz-Standardschriftart"/>
    <w:uiPriority w:val="99"/>
    <w:semiHidden/>
    <w:unhideWhenUsed/>
    <w:rsid w:val="008F07DC"/>
    <w:rPr>
      <w:rFonts w:ascii="Consolas" w:hAnsi="Consolas"/>
      <w:sz w:val="22"/>
      <w:szCs w:val="20"/>
    </w:rPr>
  </w:style>
  <w:style w:type="paragraph" w:styleId="HTMLVorformatiert">
    <w:name w:val="HTML Preformatted"/>
    <w:basedOn w:val="Standard"/>
    <w:link w:val="HTMLVorformatiertZchn"/>
    <w:uiPriority w:val="99"/>
    <w:semiHidden/>
    <w:unhideWhenUsed/>
    <w:rsid w:val="008F07DC"/>
    <w:rPr>
      <w:rFonts w:ascii="Consolas" w:hAnsi="Consolas"/>
      <w:szCs w:val="20"/>
    </w:rPr>
  </w:style>
  <w:style w:type="character" w:customStyle="1" w:styleId="HTMLVorformatiertZchn">
    <w:name w:val="HTML Vorformatiert Zchn"/>
    <w:basedOn w:val="Absatz-Standardschriftart"/>
    <w:link w:val="HTMLVorformatiert"/>
    <w:uiPriority w:val="99"/>
    <w:semiHidden/>
    <w:rsid w:val="008F07DC"/>
    <w:rPr>
      <w:rFonts w:ascii="Consolas" w:hAnsi="Consolas"/>
      <w:szCs w:val="20"/>
    </w:rPr>
  </w:style>
  <w:style w:type="character" w:styleId="HTMLSchreibmaschine">
    <w:name w:val="HTML Typewriter"/>
    <w:basedOn w:val="Absatz-Standardschriftart"/>
    <w:uiPriority w:val="99"/>
    <w:semiHidden/>
    <w:unhideWhenUsed/>
    <w:rsid w:val="008F07DC"/>
    <w:rPr>
      <w:rFonts w:ascii="Consolas" w:hAnsi="Consolas"/>
      <w:sz w:val="22"/>
      <w:szCs w:val="20"/>
    </w:rPr>
  </w:style>
  <w:style w:type="paragraph" w:styleId="NurText">
    <w:name w:val="Plain Text"/>
    <w:basedOn w:val="Standard"/>
    <w:link w:val="NurTextZchn"/>
    <w:uiPriority w:val="99"/>
    <w:semiHidden/>
    <w:unhideWhenUsed/>
    <w:rsid w:val="008F07DC"/>
    <w:rPr>
      <w:rFonts w:ascii="Consolas" w:hAnsi="Consolas"/>
      <w:szCs w:val="21"/>
    </w:rPr>
  </w:style>
  <w:style w:type="character" w:customStyle="1" w:styleId="NurTextZchn">
    <w:name w:val="Nur Text Zchn"/>
    <w:basedOn w:val="Absatz-Standardschriftart"/>
    <w:link w:val="NurText"/>
    <w:uiPriority w:val="99"/>
    <w:semiHidden/>
    <w:rsid w:val="008F07DC"/>
    <w:rPr>
      <w:rFonts w:ascii="Consolas" w:hAnsi="Consolas"/>
      <w:szCs w:val="21"/>
    </w:rPr>
  </w:style>
  <w:style w:type="table" w:customStyle="1" w:styleId="KeineRahmen">
    <w:name w:val="Keine Rahmen"/>
    <w:basedOn w:val="NormaleTabelle"/>
    <w:uiPriority w:val="99"/>
    <w:rsid w:val="004F4B35"/>
    <w:rPr>
      <w:rFonts w:eastAsiaTheme="minorEastAsia"/>
      <w:kern w:val="22"/>
      <w:lang w:eastAsia="ja-JP"/>
      <w14:ligatures w14:val="standard"/>
    </w:rPr>
    <w:tblPr>
      <w:tblBorders>
        <w:bottom w:val="single" w:sz="4" w:space="0" w:color="F1CBB5" w:themeColor="accent2" w:themeTint="66"/>
        <w:insideH w:val="single" w:sz="4" w:space="0" w:color="F1CBB5" w:themeColor="accent2" w:themeTint="66"/>
        <w:insideV w:val="single" w:sz="4" w:space="0" w:color="F1CBB5"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F1CBB5" w:themeColor="accent2" w:themeTint="66"/>
          <w:right w:val="nil"/>
          <w:insideH w:val="nil"/>
          <w:insideV w:val="single" w:sz="4" w:space="0" w:color="F1CBB5" w:themeColor="accent2" w:themeTint="66"/>
          <w:tl2br w:val="nil"/>
          <w:tr2bl w:val="nil"/>
        </w:tcBorders>
        <w:vAlign w:val="bottom"/>
      </w:tcPr>
    </w:tblStylePr>
    <w:tblStylePr w:type="firstCol">
      <w:rPr>
        <w:b/>
        <w:i w:val="0"/>
      </w:rPr>
    </w:tblStylePr>
  </w:style>
  <w:style w:type="paragraph" w:customStyle="1" w:styleId="Logo">
    <w:name w:val="Logo"/>
    <w:basedOn w:val="Standard"/>
    <w:uiPriority w:val="2"/>
    <w:qFormat/>
    <w:rsid w:val="00906393"/>
    <w:pPr>
      <w:spacing w:before="4500" w:after="1440"/>
      <w:jc w:val="right"/>
    </w:pPr>
    <w:rPr>
      <w:color w:val="59473F" w:themeColor="text2" w:themeShade="BF"/>
      <w:sz w:val="52"/>
      <w:szCs w:val="52"/>
    </w:rPr>
  </w:style>
  <w:style w:type="paragraph" w:customStyle="1" w:styleId="Kontaktinfos">
    <w:name w:val="Kontaktinfos"/>
    <w:basedOn w:val="Standard"/>
    <w:next w:val="Standard"/>
    <w:uiPriority w:val="4"/>
    <w:qFormat/>
    <w:rsid w:val="00906393"/>
    <w:pPr>
      <w:spacing w:before="1440" w:line="360" w:lineRule="auto"/>
      <w:contextualSpacing/>
      <w:jc w:val="right"/>
    </w:pPr>
    <w:rPr>
      <w:caps/>
    </w:rPr>
  </w:style>
  <w:style w:type="paragraph" w:styleId="Listennummer">
    <w:name w:val="List Number"/>
    <w:basedOn w:val="Standard"/>
    <w:uiPriority w:val="10"/>
    <w:qFormat/>
    <w:rsid w:val="00906393"/>
    <w:pPr>
      <w:numPr>
        <w:numId w:val="6"/>
      </w:numPr>
      <w:contextualSpacing/>
    </w:pPr>
  </w:style>
  <w:style w:type="character" w:styleId="Hervorhebung">
    <w:name w:val="Emphasis"/>
    <w:basedOn w:val="Absatz-Standardschriftart"/>
    <w:uiPriority w:val="12"/>
    <w:unhideWhenUsed/>
    <w:qFormat/>
    <w:rsid w:val="00906393"/>
    <w:rPr>
      <w:i/>
      <w:iCs/>
      <w:color w:val="595959" w:themeColor="text1" w:themeTint="A6"/>
    </w:rPr>
  </w:style>
  <w:style w:type="paragraph" w:customStyle="1" w:styleId="Fuzeilezentriert">
    <w:name w:val="Fußzeile zentriert"/>
    <w:basedOn w:val="Fuzeile"/>
    <w:link w:val="Fuzeilezentriert-Zeichen"/>
    <w:uiPriority w:val="13"/>
    <w:qFormat/>
    <w:rsid w:val="00906393"/>
    <w:pPr>
      <w:jc w:val="center"/>
    </w:pPr>
  </w:style>
  <w:style w:type="character" w:customStyle="1" w:styleId="Fuzeilezentriert-Zeichen">
    <w:name w:val="Fußzeile zentriert-Zeichen"/>
    <w:basedOn w:val="FuzeileZchn"/>
    <w:link w:val="Fuzeilezentriert"/>
    <w:uiPriority w:val="13"/>
    <w:rsid w:val="00906393"/>
    <w:rPr>
      <w:rFonts w:eastAsiaTheme="minorEastAsia"/>
      <w:kern w:val="22"/>
      <w:lang w:eastAsia="ja-JP"/>
      <w14:ligatures w14:val="standard"/>
    </w:rPr>
  </w:style>
  <w:style w:type="paragraph" w:customStyle="1" w:styleId="Fuzeilerechtsbndig">
    <w:name w:val="Fußzeile rechtsbündig"/>
    <w:basedOn w:val="Fuzeile"/>
    <w:link w:val="Fuzeilerechtsbndig-Zeichen"/>
    <w:uiPriority w:val="13"/>
    <w:qFormat/>
    <w:rsid w:val="00906393"/>
    <w:pPr>
      <w:jc w:val="right"/>
    </w:pPr>
  </w:style>
  <w:style w:type="character" w:customStyle="1" w:styleId="Fuzeilerechtsbndig-Zeichen">
    <w:name w:val="Fußzeile rechtsbündig-Zeichen"/>
    <w:basedOn w:val="FuzeileZchn"/>
    <w:link w:val="Fuzeilerechtsbndig"/>
    <w:uiPriority w:val="13"/>
    <w:rsid w:val="00906393"/>
    <w:rPr>
      <w:rFonts w:eastAsiaTheme="minorEastAsia"/>
      <w:kern w:val="22"/>
      <w:lang w:eastAsia="ja-JP"/>
      <w14:ligatures w14:val="standard"/>
    </w:rPr>
  </w:style>
  <w:style w:type="paragraph" w:styleId="Aufzhlungszeichen">
    <w:name w:val="List Bullet"/>
    <w:basedOn w:val="Standard"/>
    <w:uiPriority w:val="11"/>
    <w:qFormat/>
    <w:rsid w:val="00906393"/>
    <w:pPr>
      <w:numPr>
        <w:numId w:val="17"/>
      </w:numPr>
      <w:contextualSpacing/>
    </w:pPr>
  </w:style>
  <w:style w:type="table" w:styleId="Tabellenraster">
    <w:name w:val="Table Grid"/>
    <w:basedOn w:val="NormaleTabelle"/>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F4B35"/>
    <w:rPr>
      <w:color w:val="808080"/>
    </w:rPr>
  </w:style>
  <w:style w:type="character" w:customStyle="1" w:styleId="berschrift4Zchn">
    <w:name w:val="Überschrift 4 Zchn"/>
    <w:basedOn w:val="Absatz-Standardschriftart"/>
    <w:link w:val="berschrift4"/>
    <w:uiPriority w:val="9"/>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berschrift5Zchn">
    <w:name w:val="Überschrift 5 Zchn"/>
    <w:basedOn w:val="Absatz-Standardschriftart"/>
    <w:link w:val="berschrift5"/>
    <w:uiPriority w:val="9"/>
    <w:semiHidden/>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berschrift6Zchn">
    <w:name w:val="Überschrift 6 Zchn"/>
    <w:basedOn w:val="Absatz-Standardschriftart"/>
    <w:link w:val="berschrift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berschrift7Zchn">
    <w:name w:val="Überschrift 7 Zchn"/>
    <w:basedOn w:val="Absatz-Standardschriftart"/>
    <w:link w:val="berschrift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Listenabsatz">
    <w:name w:val="List Paragraph"/>
    <w:basedOn w:val="Standard"/>
    <w:uiPriority w:val="34"/>
    <w:unhideWhenUsed/>
    <w:qFormat/>
    <w:rsid w:val="00612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AppData\Roaming\Microsoft\Templates\Zielgruppen-Profilierungs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EE10F59DB74033BF110D5DA0659DF2"/>
        <w:category>
          <w:name w:val="Allgemein"/>
          <w:gallery w:val="placeholder"/>
        </w:category>
        <w:types>
          <w:type w:val="bbPlcHdr"/>
        </w:types>
        <w:behaviors>
          <w:behavior w:val="content"/>
        </w:behaviors>
        <w:guid w:val="{E60A5A05-BCAF-4631-95D3-644575DC5487}"/>
      </w:docPartPr>
      <w:docPartBody>
        <w:p w:rsidR="00000000" w:rsidRDefault="00B84415">
          <w:pPr>
            <w:pStyle w:val="09EE10F59DB74033BF110D5DA0659DF2"/>
          </w:pPr>
          <w:r w:rsidRPr="005B6A86">
            <w:rPr>
              <w:lang w:bidi="de-DE"/>
            </w:rPr>
            <w:t>Version</w:t>
          </w:r>
        </w:p>
      </w:docPartBody>
    </w:docPart>
    <w:docPart>
      <w:docPartPr>
        <w:name w:val="90C3F6E2A08043D28FC6808F305A3AE2"/>
        <w:category>
          <w:name w:val="Allgemein"/>
          <w:gallery w:val="placeholder"/>
        </w:category>
        <w:types>
          <w:type w:val="bbPlcHdr"/>
        </w:types>
        <w:behaviors>
          <w:behavior w:val="content"/>
        </w:behaviors>
        <w:guid w:val="{6115F54B-A536-40B1-BB4A-21F0D720D348}"/>
      </w:docPartPr>
      <w:docPartBody>
        <w:p w:rsidR="00000000" w:rsidRDefault="00B84415">
          <w:pPr>
            <w:pStyle w:val="90C3F6E2A08043D28FC6808F305A3AE2"/>
          </w:pPr>
          <w:r w:rsidRPr="005B6A86">
            <w:rPr>
              <w:lang w:bidi="de-DE"/>
            </w:rPr>
            <w:t>0.0</w:t>
          </w:r>
        </w:p>
      </w:docPartBody>
    </w:docPart>
    <w:docPart>
      <w:docPartPr>
        <w:name w:val="E14CDE9A214B4CCA8DFCE81E68469A44"/>
        <w:category>
          <w:name w:val="Allgemein"/>
          <w:gallery w:val="placeholder"/>
        </w:category>
        <w:types>
          <w:type w:val="bbPlcHdr"/>
        </w:types>
        <w:behaviors>
          <w:behavior w:val="content"/>
        </w:behaviors>
        <w:guid w:val="{3D097394-82CF-437A-BC7B-9B5B2B502351}"/>
      </w:docPartPr>
      <w:docPartBody>
        <w:p w:rsidR="00000000" w:rsidRDefault="00B84415">
          <w:pPr>
            <w:pStyle w:val="E14CDE9A214B4CCA8DFCE81E68469A44"/>
          </w:pPr>
          <w:r w:rsidRPr="005B6A86">
            <w:rPr>
              <w:lang w:bidi="de-DE"/>
            </w:rPr>
            <w:t>Datum</w:t>
          </w:r>
        </w:p>
      </w:docPartBody>
    </w:docPart>
    <w:docPart>
      <w:docPartPr>
        <w:name w:val="3D4FACA3327C4957A82B81A468838BFA"/>
        <w:category>
          <w:name w:val="Allgemein"/>
          <w:gallery w:val="placeholder"/>
        </w:category>
        <w:types>
          <w:type w:val="bbPlcHdr"/>
        </w:types>
        <w:behaviors>
          <w:behavior w:val="content"/>
        </w:behaviors>
        <w:guid w:val="{3DC4FB19-D06B-47D2-AC88-A053F1B98521}"/>
      </w:docPartPr>
      <w:docPartBody>
        <w:p w:rsidR="00000000" w:rsidRDefault="00B84415">
          <w:pPr>
            <w:pStyle w:val="3D4FACA3327C4957A82B81A468838BFA"/>
          </w:pPr>
          <w:r w:rsidRPr="005B6A86">
            <w:rPr>
              <w:lang w:bidi="de-DE"/>
            </w:rPr>
            <w:t>Zielgruppen-Profilierungsplan</w:t>
          </w:r>
        </w:p>
      </w:docPartBody>
    </w:docPart>
    <w:docPart>
      <w:docPartPr>
        <w:name w:val="DCB5AAC2159F4A69A2D78B00C3FBFE0E"/>
        <w:category>
          <w:name w:val="Allgemein"/>
          <w:gallery w:val="placeholder"/>
        </w:category>
        <w:types>
          <w:type w:val="bbPlcHdr"/>
        </w:types>
        <w:behaviors>
          <w:behavior w:val="content"/>
        </w:behaviors>
        <w:guid w:val="{1E577E86-5FAC-485B-BA89-4F7E99E5411E}"/>
      </w:docPartPr>
      <w:docPartBody>
        <w:p w:rsidR="00000000" w:rsidRDefault="00B84415">
          <w:pPr>
            <w:pStyle w:val="DCB5AAC2159F4A69A2D78B00C3FBFE0E"/>
          </w:pPr>
          <w:r w:rsidRPr="005B6A86">
            <w:rPr>
              <w:lang w:bidi="de-DE"/>
            </w:rPr>
            <w:t>Untertitel</w:t>
          </w:r>
        </w:p>
      </w:docPartBody>
    </w:docPart>
    <w:docPart>
      <w:docPartPr>
        <w:name w:val="EC1633D7DA2A4D8FAF35EE4AC1CF4B83"/>
        <w:category>
          <w:name w:val="Allgemein"/>
          <w:gallery w:val="placeholder"/>
        </w:category>
        <w:types>
          <w:type w:val="bbPlcHdr"/>
        </w:types>
        <w:behaviors>
          <w:behavior w:val="content"/>
        </w:behaviors>
        <w:guid w:val="{515DAC07-D240-484F-BDB4-2CF62961A49E}"/>
      </w:docPartPr>
      <w:docPartBody>
        <w:p w:rsidR="00000000" w:rsidRDefault="00B84415">
          <w:pPr>
            <w:pStyle w:val="EC1633D7DA2A4D8FAF35EE4AC1CF4B83"/>
          </w:pPr>
          <w:r w:rsidRPr="005B6A86">
            <w:rPr>
              <w:lang w:bidi="de-DE"/>
            </w:rPr>
            <w:t>Vorgestellt von</w:t>
          </w:r>
        </w:p>
      </w:docPartBody>
    </w:docPart>
    <w:docPart>
      <w:docPartPr>
        <w:name w:val="356F4C5215EC481FA14B2B26FD807C5C"/>
        <w:category>
          <w:name w:val="Allgemein"/>
          <w:gallery w:val="placeholder"/>
        </w:category>
        <w:types>
          <w:type w:val="bbPlcHdr"/>
        </w:types>
        <w:behaviors>
          <w:behavior w:val="content"/>
        </w:behaviors>
        <w:guid w:val="{6CCAEBC8-CE43-48DC-BED3-6095295F4317}"/>
      </w:docPartPr>
      <w:docPartBody>
        <w:p w:rsidR="00000000" w:rsidRDefault="00B84415">
          <w:pPr>
            <w:pStyle w:val="356F4C5215EC481FA14B2B26FD807C5C"/>
          </w:pPr>
          <w:r w:rsidRPr="005B6A86">
            <w:rPr>
              <w:lang w:bidi="de-DE"/>
            </w:rPr>
            <w:t>Firmenname</w:t>
          </w:r>
        </w:p>
      </w:docPartBody>
    </w:docPart>
    <w:docPart>
      <w:docPartPr>
        <w:name w:val="A6973DCCC24D456FB0BC9130F59E06DC"/>
        <w:category>
          <w:name w:val="Allgemein"/>
          <w:gallery w:val="placeholder"/>
        </w:category>
        <w:types>
          <w:type w:val="bbPlcHdr"/>
        </w:types>
        <w:behaviors>
          <w:behavior w:val="content"/>
        </w:behaviors>
        <w:guid w:val="{3846F113-B78C-4BB0-AC33-51984717BC45}"/>
      </w:docPartPr>
      <w:docPartBody>
        <w:p w:rsidR="00000000" w:rsidRDefault="00B84415">
          <w:pPr>
            <w:pStyle w:val="A6973DCCC24D456FB0BC9130F59E06DC"/>
          </w:pPr>
          <w:r w:rsidRPr="005B6A86">
            <w:rPr>
              <w:lang w:bidi="de-DE"/>
            </w:rPr>
            <w:t>Zielgruppen-Profilierungsplan</w:t>
          </w:r>
        </w:p>
      </w:docPartBody>
    </w:docPart>
    <w:docPart>
      <w:docPartPr>
        <w:name w:val="5B1251EA88824933956F46F494E23ADB"/>
        <w:category>
          <w:name w:val="Allgemein"/>
          <w:gallery w:val="placeholder"/>
        </w:category>
        <w:types>
          <w:type w:val="bbPlcHdr"/>
        </w:types>
        <w:behaviors>
          <w:behavior w:val="content"/>
        </w:behaviors>
        <w:guid w:val="{C55998D9-A775-4867-9DDD-B1264CCD8BE4}"/>
      </w:docPartPr>
      <w:docPartBody>
        <w:p w:rsidR="00000000" w:rsidRDefault="00B84415">
          <w:pPr>
            <w:pStyle w:val="5B1251EA88824933956F46F494E23ADB"/>
          </w:pPr>
          <w:r w:rsidRPr="005B6A86">
            <w:rPr>
              <w:lang w:bidi="de-DE"/>
            </w:rPr>
            <w:t>Entwickeln eines Plans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15"/>
    <w:rsid w:val="00B844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9EE10F59DB74033BF110D5DA0659DF2">
    <w:name w:val="09EE10F59DB74033BF110D5DA0659DF2"/>
  </w:style>
  <w:style w:type="paragraph" w:customStyle="1" w:styleId="90C3F6E2A08043D28FC6808F305A3AE2">
    <w:name w:val="90C3F6E2A08043D28FC6808F305A3AE2"/>
  </w:style>
  <w:style w:type="paragraph" w:customStyle="1" w:styleId="E14CDE9A214B4CCA8DFCE81E68469A44">
    <w:name w:val="E14CDE9A214B4CCA8DFCE81E68469A44"/>
  </w:style>
  <w:style w:type="paragraph" w:customStyle="1" w:styleId="3D4FACA3327C4957A82B81A468838BFA">
    <w:name w:val="3D4FACA3327C4957A82B81A468838BFA"/>
  </w:style>
  <w:style w:type="paragraph" w:customStyle="1" w:styleId="DCB5AAC2159F4A69A2D78B00C3FBFE0E">
    <w:name w:val="DCB5AAC2159F4A69A2D78B00C3FBFE0E"/>
  </w:style>
  <w:style w:type="paragraph" w:customStyle="1" w:styleId="EC1633D7DA2A4D8FAF35EE4AC1CF4B83">
    <w:name w:val="EC1633D7DA2A4D8FAF35EE4AC1CF4B83"/>
  </w:style>
  <w:style w:type="paragraph" w:customStyle="1" w:styleId="5369BB47CB00426BAF071CAC058067CC">
    <w:name w:val="5369BB47CB00426BAF071CAC058067CC"/>
  </w:style>
  <w:style w:type="paragraph" w:customStyle="1" w:styleId="356F4C5215EC481FA14B2B26FD807C5C">
    <w:name w:val="356F4C5215EC481FA14B2B26FD807C5C"/>
  </w:style>
  <w:style w:type="paragraph" w:customStyle="1" w:styleId="998CC3F17940459790B9A217CAC8F435">
    <w:name w:val="998CC3F17940459790B9A217CAC8F435"/>
  </w:style>
  <w:style w:type="paragraph" w:customStyle="1" w:styleId="A6973DCCC24D456FB0BC9130F59E06DC">
    <w:name w:val="A6973DCCC24D456FB0BC9130F59E06DC"/>
  </w:style>
  <w:style w:type="paragraph" w:customStyle="1" w:styleId="5B1251EA88824933956F46F494E23ADB">
    <w:name w:val="5B1251EA88824933956F46F494E23ADB"/>
  </w:style>
  <w:style w:type="paragraph" w:customStyle="1" w:styleId="0CBD3E1435F14A469A15E20ED53CDA7F">
    <w:name w:val="0CBD3E1435F14A469A15E20ED53CDA7F"/>
  </w:style>
  <w:style w:type="paragraph" w:customStyle="1" w:styleId="E5D0874E98AA4DE5B46E718D7773DCA7">
    <w:name w:val="E5D0874E98AA4DE5B46E718D7773DCA7"/>
  </w:style>
  <w:style w:type="paragraph" w:customStyle="1" w:styleId="C1ABEB07023545848DAAEF11C8F15EFE">
    <w:name w:val="C1ABEB07023545848DAAEF11C8F15EFE"/>
  </w:style>
  <w:style w:type="paragraph" w:customStyle="1" w:styleId="9024041CE22A48A18168A2B1A0FB0DE1">
    <w:name w:val="9024041CE22A48A18168A2B1A0FB0DE1"/>
  </w:style>
  <w:style w:type="paragraph" w:customStyle="1" w:styleId="73B6B57D501B4D5B9610A725826DCB28">
    <w:name w:val="73B6B57D501B4D5B9610A725826DCB28"/>
  </w:style>
  <w:style w:type="paragraph" w:customStyle="1" w:styleId="5D6937E723EE4F7BB050F0C0CE125862">
    <w:name w:val="5D6937E723EE4F7BB050F0C0CE125862"/>
  </w:style>
  <w:style w:type="character" w:styleId="Hervorhebung">
    <w:name w:val="Emphasis"/>
    <w:basedOn w:val="Absatz-Standardschriftart"/>
    <w:uiPriority w:val="12"/>
    <w:unhideWhenUsed/>
    <w:qFormat/>
    <w:rPr>
      <w:i/>
      <w:iCs/>
      <w:color w:val="595959" w:themeColor="text1" w:themeTint="A6"/>
    </w:rPr>
  </w:style>
  <w:style w:type="paragraph" w:customStyle="1" w:styleId="4FC56D29E9CE46F897C620F3FEDDBA76">
    <w:name w:val="4FC56D29E9CE46F897C620F3FEDDBA76"/>
  </w:style>
  <w:style w:type="paragraph" w:customStyle="1" w:styleId="F9F1812E9E7142048EFE3A741E629EB5">
    <w:name w:val="F9F1812E9E7142048EFE3A741E629EB5"/>
  </w:style>
  <w:style w:type="paragraph" w:customStyle="1" w:styleId="4EAD6BAA1B91480A9CCA602356BAD997">
    <w:name w:val="4EAD6BAA1B91480A9CCA602356BAD997"/>
  </w:style>
  <w:style w:type="paragraph" w:customStyle="1" w:styleId="340C7C9FB28D42A082FF156AC21EA669">
    <w:name w:val="340C7C9FB28D42A082FF156AC21EA669"/>
  </w:style>
  <w:style w:type="paragraph" w:customStyle="1" w:styleId="00207CAED1C248E5A4CC2E132EE26C0F">
    <w:name w:val="00207CAED1C248E5A4CC2E132EE26C0F"/>
  </w:style>
  <w:style w:type="paragraph" w:customStyle="1" w:styleId="AF04FE312B32438BAB4097264E74F462">
    <w:name w:val="AF04FE312B32438BAB4097264E74F462"/>
  </w:style>
  <w:style w:type="paragraph" w:customStyle="1" w:styleId="9D9B7255B0FD4F5FBFFD46EDA870DCC8">
    <w:name w:val="9D9B7255B0FD4F5FBFFD46EDA870DCC8"/>
  </w:style>
  <w:style w:type="paragraph" w:customStyle="1" w:styleId="120B8E4343B749C1B606E51692F7712A">
    <w:name w:val="120B8E4343B749C1B606E51692F7712A"/>
  </w:style>
  <w:style w:type="paragraph" w:customStyle="1" w:styleId="AB648F11EC9744058B28EEB6F3A564F6">
    <w:name w:val="AB648F11EC9744058B28EEB6F3A564F6"/>
  </w:style>
  <w:style w:type="paragraph" w:customStyle="1" w:styleId="7ADCFAF33C9E4CE6B29F545BA3C7D326">
    <w:name w:val="7ADCFAF33C9E4CE6B29F545BA3C7D326"/>
  </w:style>
  <w:style w:type="paragraph" w:customStyle="1" w:styleId="52C8522A15D7467C9409B579C4168E7A">
    <w:name w:val="52C8522A15D7467C9409B579C4168E7A"/>
  </w:style>
  <w:style w:type="paragraph" w:customStyle="1" w:styleId="F39AE247ED674AB28DB5A0FE543594A6">
    <w:name w:val="F39AE247ED674AB28DB5A0FE543594A6"/>
  </w:style>
  <w:style w:type="paragraph" w:customStyle="1" w:styleId="29E77AEBA85C464B9F7D3104CBC55778">
    <w:name w:val="29E77AEBA85C464B9F7D3104CBC55778"/>
  </w:style>
  <w:style w:type="paragraph" w:customStyle="1" w:styleId="E051FFA7C1B54C9F9145424548A688AA">
    <w:name w:val="E051FFA7C1B54C9F9145424548A688AA"/>
  </w:style>
  <w:style w:type="paragraph" w:customStyle="1" w:styleId="A8400AE0C5374E4EBE4DBDC346F1703E">
    <w:name w:val="A8400AE0C5374E4EBE4DBDC346F1703E"/>
  </w:style>
  <w:style w:type="paragraph" w:customStyle="1" w:styleId="DF0CA5F2A21A44ED853522A9DCDF353A">
    <w:name w:val="DF0CA5F2A21A44ED853522A9DCDF353A"/>
  </w:style>
  <w:style w:type="paragraph" w:customStyle="1" w:styleId="187C27D8A755482787AE5FB7341FBC1B">
    <w:name w:val="187C27D8A755482787AE5FB7341FBC1B"/>
  </w:style>
  <w:style w:type="paragraph" w:customStyle="1" w:styleId="8A48A795837046F79FDC34A9F24488B4">
    <w:name w:val="8A48A795837046F79FDC34A9F24488B4"/>
  </w:style>
  <w:style w:type="paragraph" w:customStyle="1" w:styleId="6B69993C24BA47F7AE8BBD58083D40F2">
    <w:name w:val="6B69993C24BA47F7AE8BBD58083D40F2"/>
  </w:style>
  <w:style w:type="paragraph" w:customStyle="1" w:styleId="8E62E5CC6C094E7DB075D05445C854A6">
    <w:name w:val="8E62E5CC6C094E7DB075D05445C854A6"/>
  </w:style>
  <w:style w:type="paragraph" w:customStyle="1" w:styleId="D01F6DB0FBC64AE8A8106FA6B68A2102">
    <w:name w:val="D01F6DB0FBC64AE8A8106FA6B68A2102"/>
  </w:style>
  <w:style w:type="paragraph" w:customStyle="1" w:styleId="5381B6F6C3D44A108DFB0C3B10CAF81E">
    <w:name w:val="5381B6F6C3D44A108DFB0C3B10CAF81E"/>
  </w:style>
  <w:style w:type="paragraph" w:customStyle="1" w:styleId="43CCCAE5F3E44D13B578FF3D9D73E9B9">
    <w:name w:val="43CCCAE5F3E44D13B578FF3D9D73E9B9"/>
  </w:style>
  <w:style w:type="paragraph" w:customStyle="1" w:styleId="E8A0DF5EC30D40BDBD08F867FCD4275B">
    <w:name w:val="E8A0DF5EC30D40BDBD08F867FCD4275B"/>
  </w:style>
  <w:style w:type="paragraph" w:customStyle="1" w:styleId="7CE28C64AC5D4F13AE4224DBD1B7D827">
    <w:name w:val="7CE28C64AC5D4F13AE4224DBD1B7D827"/>
  </w:style>
  <w:style w:type="paragraph" w:customStyle="1" w:styleId="A3FAB91B011844F8AA0A9842D857210B">
    <w:name w:val="A3FAB91B011844F8AA0A9842D857210B"/>
  </w:style>
  <w:style w:type="paragraph" w:customStyle="1" w:styleId="2274D7F20F8C444C850CF62983F7982A">
    <w:name w:val="2274D7F20F8C444C850CF62983F7982A"/>
  </w:style>
  <w:style w:type="paragraph" w:customStyle="1" w:styleId="E33E8E0E6C004758A83AC92AE1245654">
    <w:name w:val="E33E8E0E6C004758A83AC92AE1245654"/>
  </w:style>
  <w:style w:type="paragraph" w:customStyle="1" w:styleId="D9868B1154104E8B90B8F426387D8656">
    <w:name w:val="D9868B1154104E8B90B8F426387D8656"/>
  </w:style>
  <w:style w:type="paragraph" w:customStyle="1" w:styleId="968C4F13EDF147D8B337E6FCB595823A">
    <w:name w:val="968C4F13EDF147D8B337E6FCB595823A"/>
  </w:style>
  <w:style w:type="paragraph" w:customStyle="1" w:styleId="8D6202FB8DC04E99A29DA6517E6AB12A">
    <w:name w:val="8D6202FB8DC04E99A29DA6517E6AB12A"/>
  </w:style>
  <w:style w:type="paragraph" w:customStyle="1" w:styleId="C65E1A82BD784175BC4EAB9D64ED54D8">
    <w:name w:val="C65E1A82BD784175BC4EAB9D64ED54D8"/>
  </w:style>
  <w:style w:type="paragraph" w:customStyle="1" w:styleId="2D25C792C9134AB5A1DE27B5028EE748">
    <w:name w:val="2D25C792C9134AB5A1DE27B5028EE748"/>
  </w:style>
  <w:style w:type="paragraph" w:customStyle="1" w:styleId="ECC647BB71DF441C8C34F8DA16E1917C">
    <w:name w:val="ECC647BB71DF441C8C34F8DA16E1917C"/>
  </w:style>
  <w:style w:type="paragraph" w:customStyle="1" w:styleId="E09525F3FF1C43BF8BB11590C3A75620">
    <w:name w:val="E09525F3FF1C43BF8BB11590C3A75620"/>
  </w:style>
  <w:style w:type="paragraph" w:customStyle="1" w:styleId="3F7C1A4396774427B66227BF6CE29848">
    <w:name w:val="3F7C1A4396774427B66227BF6CE29848"/>
  </w:style>
  <w:style w:type="paragraph" w:customStyle="1" w:styleId="574556F1E17243F19C70D3C4E49FBDAF">
    <w:name w:val="574556F1E17243F19C70D3C4E49FBDAF"/>
  </w:style>
  <w:style w:type="paragraph" w:customStyle="1" w:styleId="E59F10C2BD164C56865F1BA1DB3936B7">
    <w:name w:val="E59F10C2BD164C56865F1BA1DB3936B7"/>
  </w:style>
  <w:style w:type="paragraph" w:customStyle="1" w:styleId="D7FEDD13FCCD425B887F177A4A7A3574">
    <w:name w:val="D7FEDD13FCCD425B887F177A4A7A3574"/>
  </w:style>
  <w:style w:type="paragraph" w:customStyle="1" w:styleId="9D66331956834D36BE55DB7BAA370F06">
    <w:name w:val="9D66331956834D36BE55DB7BAA370F06"/>
  </w:style>
  <w:style w:type="paragraph" w:customStyle="1" w:styleId="F14427BD87764019BC555FA8FF2D1438">
    <w:name w:val="F14427BD87764019BC555FA8FF2D1438"/>
  </w:style>
  <w:style w:type="paragraph" w:customStyle="1" w:styleId="78803EC441CA4099A214445C54308D30">
    <w:name w:val="78803EC441CA4099A214445C54308D30"/>
  </w:style>
  <w:style w:type="paragraph" w:customStyle="1" w:styleId="02E9EF9DCBCE4BBEAB06B2B8679D5B60">
    <w:name w:val="02E9EF9DCBCE4BBEAB06B2B8679D5B60"/>
  </w:style>
  <w:style w:type="paragraph" w:customStyle="1" w:styleId="E1A7FC09698C4659966EDBADAEDD59F6">
    <w:name w:val="E1A7FC09698C4659966EDBADAEDD59F6"/>
  </w:style>
  <w:style w:type="paragraph" w:customStyle="1" w:styleId="E0FBC13B3D034FE9A0FFDE8A38989F61">
    <w:name w:val="E0FBC13B3D034FE9A0FFDE8A38989F61"/>
  </w:style>
  <w:style w:type="paragraph" w:customStyle="1" w:styleId="068430DF844A492487197B435842B760">
    <w:name w:val="068430DF844A492487197B435842B760"/>
  </w:style>
  <w:style w:type="paragraph" w:customStyle="1" w:styleId="2E13833E904C416697DA326B53B08483">
    <w:name w:val="2E13833E904C416697DA326B53B08483"/>
  </w:style>
  <w:style w:type="paragraph" w:customStyle="1" w:styleId="E95FC92E7D6E4D2B8C051F614760D339">
    <w:name w:val="E95FC92E7D6E4D2B8C051F614760D339"/>
  </w:style>
  <w:style w:type="paragraph" w:customStyle="1" w:styleId="BDFD082C030B41CBA79F84315E9456EF">
    <w:name w:val="BDFD082C030B41CBA79F84315E9456EF"/>
  </w:style>
  <w:style w:type="paragraph" w:customStyle="1" w:styleId="C624FB0D6F3242488134504704C5AF1A">
    <w:name w:val="C624FB0D6F3242488134504704C5AF1A"/>
  </w:style>
  <w:style w:type="paragraph" w:customStyle="1" w:styleId="E95B92E0E79249D9BE9C9F430E594B4E">
    <w:name w:val="E95B92E0E79249D9BE9C9F430E594B4E"/>
  </w:style>
  <w:style w:type="paragraph" w:customStyle="1" w:styleId="3DA9C3BA374D4F28BB6EADEE2306FFD6">
    <w:name w:val="3DA9C3BA374D4F28BB6EADEE2306FFD6"/>
  </w:style>
  <w:style w:type="paragraph" w:customStyle="1" w:styleId="4D4A96CEE1154AA3A9154EC322758A7D">
    <w:name w:val="4D4A96CEE1154AA3A9154EC322758A7D"/>
  </w:style>
  <w:style w:type="paragraph" w:customStyle="1" w:styleId="63CD161F4029443A853ACF87AAF53B85">
    <w:name w:val="63CD161F4029443A853ACF87AAF53B85"/>
  </w:style>
  <w:style w:type="paragraph" w:customStyle="1" w:styleId="9EA1B1D8D47D4088B7BAE652C4546E50">
    <w:name w:val="9EA1B1D8D47D4088B7BAE652C4546E50"/>
  </w:style>
  <w:style w:type="paragraph" w:customStyle="1" w:styleId="15E766AB2D6D4ECDB73E9B79402E3ACF">
    <w:name w:val="15E766AB2D6D4ECDB73E9B79402E3ACF"/>
  </w:style>
  <w:style w:type="paragraph" w:customStyle="1" w:styleId="BF1D14118B0544B18F2205301F8202AF">
    <w:name w:val="BF1D14118B0544B18F2205301F8202AF"/>
  </w:style>
  <w:style w:type="paragraph" w:customStyle="1" w:styleId="539C47C3A1844490B335105AA539B6DD">
    <w:name w:val="539C47C3A1844490B335105AA539B6DD"/>
  </w:style>
  <w:style w:type="paragraph" w:customStyle="1" w:styleId="6BD29547B4424F819A8C2F045C77309E">
    <w:name w:val="6BD29547B4424F819A8C2F045C77309E"/>
  </w:style>
  <w:style w:type="paragraph" w:customStyle="1" w:styleId="5A6A0D5A178B497DA259D2CFC6997980">
    <w:name w:val="5A6A0D5A178B497DA259D2CFC6997980"/>
  </w:style>
  <w:style w:type="paragraph" w:customStyle="1" w:styleId="6F2F227CAA5A4D44BF72735166BFB6E8">
    <w:name w:val="6F2F227CAA5A4D44BF72735166BFB6E8"/>
  </w:style>
  <w:style w:type="paragraph" w:customStyle="1" w:styleId="308CDCAEC48E461EB76B1721098D48F7">
    <w:name w:val="308CDCAEC48E461EB76B1721098D48F7"/>
  </w:style>
  <w:style w:type="paragraph" w:customStyle="1" w:styleId="CF45DF31C61F4451B486894D69EB3BEA">
    <w:name w:val="CF45DF31C61F4451B486894D69EB3BEA"/>
  </w:style>
  <w:style w:type="paragraph" w:customStyle="1" w:styleId="67E6481136D44FB590FA0C3A27FA5142">
    <w:name w:val="67E6481136D44FB590FA0C3A27FA5142"/>
  </w:style>
  <w:style w:type="paragraph" w:customStyle="1" w:styleId="0CD900F359EB4588A38C224202CAE61C">
    <w:name w:val="0CD900F359EB4588A38C224202CAE61C"/>
  </w:style>
  <w:style w:type="paragraph" w:customStyle="1" w:styleId="DA8DC72C5F234D89A623B8356DB50C92">
    <w:name w:val="DA8DC72C5F234D89A623B8356DB50C92"/>
  </w:style>
  <w:style w:type="paragraph" w:customStyle="1" w:styleId="8FE181B84B034691BC23B3A125E4135F">
    <w:name w:val="8FE181B84B034691BC23B3A125E4135F"/>
  </w:style>
  <w:style w:type="paragraph" w:customStyle="1" w:styleId="FB6B3C6BB5E54A4D9DD76B47D3FAF1F7">
    <w:name w:val="FB6B3C6BB5E54A4D9DD76B47D3FAF1F7"/>
  </w:style>
  <w:style w:type="paragraph" w:customStyle="1" w:styleId="646D5D627E9946CCA1F083D3464EE264">
    <w:name w:val="646D5D627E9946CCA1F083D3464EE264"/>
  </w:style>
  <w:style w:type="paragraph" w:customStyle="1" w:styleId="2BB21B7F6B3D4FB7A77C89AAD23EC284">
    <w:name w:val="2BB21B7F6B3D4FB7A77C89AAD23EC284"/>
  </w:style>
  <w:style w:type="paragraph" w:customStyle="1" w:styleId="E00169AB7F05450EBB3ADBFC28399B88">
    <w:name w:val="E00169AB7F05450EBB3ADBFC28399B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520F4-5D57-409D-A3F3-2E5071D5B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Zielgruppen-Profilierungsplan</Template>
  <TotalTime>0</TotalTime>
  <Pages>3</Pages>
  <Words>392</Words>
  <Characters>2471</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Matrikelnummer: 3098749</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Projektbeschreibung</dc:title>
  <dc:subject>MYpLAN – fITNESS aPP</dc:subject>
  <dc:creator>Dominik</dc:creator>
  <cp:keywords/>
  <dc:description>27.04.2018</dc:description>
  <cp:lastModifiedBy>kid43309</cp:lastModifiedBy>
  <cp:revision>1</cp:revision>
  <dcterms:created xsi:type="dcterms:W3CDTF">2018-04-27T09:04:00Z</dcterms:created>
  <dcterms:modified xsi:type="dcterms:W3CDTF">2018-04-27T10:40:00Z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